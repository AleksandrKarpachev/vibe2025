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EC1B0" w14:textId="77777777" w:rsidR="002C377F" w:rsidRPr="004C4A4B" w:rsidRDefault="002C377F" w:rsidP="00C010CE">
      <w:pPr>
        <w:pStyle w:val="-10"/>
        <w:rPr>
          <w:rFonts w:asciiTheme="minorHAnsi" w:hAnsiTheme="minorHAnsi" w:cstheme="minorHAnsi"/>
        </w:rPr>
      </w:pPr>
      <w:bookmarkStart w:id="0" w:name="_Hlk192892964"/>
      <w:bookmarkStart w:id="1" w:name="_Hlk143593756"/>
      <w:bookmarkEnd w:id="0"/>
      <w:r w:rsidRPr="004C4A4B">
        <w:rPr>
          <w:rFonts w:asciiTheme="minorHAnsi" w:hAnsiTheme="minorHAnsi" w:cstheme="minorHAnsi"/>
        </w:rPr>
        <w:t>МИНИСТЕРСТВО НАУКИ И ВЫСШЕГО ОБРАЗОВАНИЯ РОССИЙСКОЙ ФЕДЕРАЦИИ</w:t>
      </w:r>
    </w:p>
    <w:p w14:paraId="1F89787F" w14:textId="77777777" w:rsidR="002C377F" w:rsidRPr="004C4A4B" w:rsidRDefault="002C377F" w:rsidP="00C010CE">
      <w:pPr>
        <w:pStyle w:val="-2"/>
        <w:rPr>
          <w:rFonts w:asciiTheme="minorHAnsi" w:hAnsiTheme="minorHAnsi" w:cstheme="minorHAnsi"/>
        </w:rPr>
      </w:pPr>
      <w:r w:rsidRPr="004C4A4B">
        <w:rPr>
          <w:rFonts w:asciiTheme="minorHAnsi" w:hAnsiTheme="minorHAnsi" w:cstheme="minorHAnsi"/>
        </w:rPr>
        <w:t>Федеральное государственное автономное образовательное учреждение высшего образования</w:t>
      </w:r>
    </w:p>
    <w:p w14:paraId="77E067C4" w14:textId="77777777" w:rsidR="002C377F" w:rsidRPr="004C4A4B" w:rsidRDefault="002C377F" w:rsidP="00C010CE">
      <w:pPr>
        <w:pStyle w:val="-2"/>
        <w:rPr>
          <w:rFonts w:asciiTheme="minorHAnsi" w:hAnsiTheme="minorHAnsi" w:cstheme="minorHAnsi"/>
        </w:rPr>
      </w:pPr>
      <w:r w:rsidRPr="004C4A4B">
        <w:rPr>
          <w:rFonts w:asciiTheme="minorHAnsi" w:hAnsiTheme="minorHAnsi" w:cstheme="minorHAnsi"/>
        </w:rPr>
        <w:t>«Санкт-Петербургский государственный университет аэрокосмического приборостроения»</w:t>
      </w:r>
    </w:p>
    <w:p w14:paraId="76F9BCEA" w14:textId="35F4D171" w:rsidR="002C377F" w:rsidRPr="004C4A4B" w:rsidRDefault="002C377F" w:rsidP="00CA3906">
      <w:pPr>
        <w:pStyle w:val="-3"/>
        <w:spacing w:after="800"/>
        <w:rPr>
          <w:rFonts w:cstheme="minorHAnsi"/>
        </w:rPr>
      </w:pPr>
      <w:r w:rsidRPr="004C4A4B">
        <w:rPr>
          <w:rFonts w:cstheme="minorHAnsi"/>
        </w:rPr>
        <w:t xml:space="preserve">кАФЕДРА </w:t>
      </w:r>
      <w:r w:rsidR="0081548F" w:rsidRPr="004C4A4B">
        <w:rPr>
          <w:rFonts w:cstheme="minorHAnsi"/>
        </w:rPr>
        <w:t>3</w:t>
      </w:r>
      <w:r w:rsidR="00CA3906">
        <w:rPr>
          <w:rFonts w:cstheme="minorHAnsi"/>
        </w:rPr>
        <w:t>3</w:t>
      </w:r>
    </w:p>
    <w:p w14:paraId="77374992" w14:textId="77777777" w:rsidR="00786BFC" w:rsidRPr="004C4A4B" w:rsidRDefault="00786BFC" w:rsidP="00C010CE">
      <w:pPr>
        <w:pStyle w:val="-4"/>
        <w:rPr>
          <w:rFonts w:cstheme="minorHAnsi"/>
        </w:rPr>
      </w:pPr>
    </w:p>
    <w:p w14:paraId="65D160CE" w14:textId="3787FE65" w:rsidR="002C377F" w:rsidRDefault="00E16E87" w:rsidP="00C010CE">
      <w:pPr>
        <w:pStyle w:val="-4"/>
        <w:rPr>
          <w:rFonts w:cstheme="minorHAnsi"/>
        </w:rPr>
      </w:pPr>
      <w:r w:rsidRPr="004C4A4B">
        <w:rPr>
          <w:rFonts w:cstheme="minorHAnsi"/>
        </w:rPr>
        <w:t>ОТЧЕТ</w:t>
      </w:r>
      <w:r w:rsidR="002C377F" w:rsidRPr="004C4A4B">
        <w:rPr>
          <w:rFonts w:cstheme="minorHAnsi"/>
        </w:rPr>
        <w:t xml:space="preserve"> </w:t>
      </w:r>
      <w:r w:rsidR="002C377F" w:rsidRPr="004C4A4B">
        <w:rPr>
          <w:rFonts w:cstheme="minorHAnsi"/>
        </w:rPr>
        <w:br/>
        <w:t>ЗАЩИЩЕН С ОЦЕНКОЙ</w:t>
      </w:r>
    </w:p>
    <w:p w14:paraId="07A404F5" w14:textId="77777777" w:rsidR="00CA3906" w:rsidRPr="004C4A4B" w:rsidRDefault="00CA3906" w:rsidP="00C010CE">
      <w:pPr>
        <w:pStyle w:val="-4"/>
        <w:rPr>
          <w:rFonts w:cstheme="minorHAnsi"/>
        </w:rPr>
      </w:pPr>
    </w:p>
    <w:p w14:paraId="2C7BAC28" w14:textId="77777777" w:rsidR="002C377F" w:rsidRPr="004C4A4B" w:rsidRDefault="00E16E87" w:rsidP="00CA3906">
      <w:pPr>
        <w:pStyle w:val="-4"/>
        <w:spacing w:before="0" w:after="0"/>
        <w:rPr>
          <w:rFonts w:cstheme="minorHAnsi"/>
        </w:rPr>
      </w:pPr>
      <w:r w:rsidRPr="004C4A4B">
        <w:rPr>
          <w:rFonts w:cstheme="minorHAnsi"/>
        </w:rPr>
        <w:t>ПРЕПОДАВА</w:t>
      </w:r>
      <w:r w:rsidR="002C377F" w:rsidRPr="004C4A4B">
        <w:rPr>
          <w:rFonts w:cstheme="minorHAnsi"/>
        </w:rPr>
        <w:t>ТЕЛЬ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2743"/>
      </w:tblGrid>
      <w:tr w:rsidR="00D538E8" w:rsidRPr="004C4A4B" w14:paraId="1EE5A94D" w14:textId="77777777" w:rsidTr="003B5272">
        <w:trPr>
          <w:trHeight w:val="753"/>
        </w:trPr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1F8854E6" w14:textId="4B0A6D38" w:rsidR="00D538E8" w:rsidRPr="004C4A4B" w:rsidRDefault="00F47B5E" w:rsidP="00C010CE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="000B4AD1">
              <w:rPr>
                <w:rFonts w:cstheme="minorHAnsi"/>
              </w:rPr>
              <w:t>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DB147" w14:textId="77777777" w:rsidR="00D538E8" w:rsidRPr="004C4A4B" w:rsidRDefault="00D538E8" w:rsidP="00C010CE">
            <w:pPr>
              <w:widowControl w:val="0"/>
              <w:autoSpaceDE w:val="0"/>
              <w:autoSpaceDN w:val="0"/>
              <w:adjustRightInd w:val="0"/>
              <w:spacing w:before="140"/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bottom"/>
          </w:tcPr>
          <w:p w14:paraId="0FF6D3B4" w14:textId="5A9BB70E" w:rsidR="00D538E8" w:rsidRPr="004C4A4B" w:rsidRDefault="000B4AD1" w:rsidP="00772A9A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 w:rsidR="00F47B5E">
              <w:rPr>
                <w:rFonts w:cstheme="minorHAnsi"/>
              </w:rPr>
              <w:t>3</w:t>
            </w:r>
            <w:r w:rsidR="0081548F" w:rsidRPr="004C4A4B">
              <w:rPr>
                <w:rFonts w:cstheme="minorHAnsi"/>
              </w:rPr>
              <w:t>.</w:t>
            </w:r>
            <w:r w:rsidR="00C943A3" w:rsidRPr="004C4A4B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6</w:t>
            </w:r>
            <w:r w:rsidR="00772A9A" w:rsidRPr="004C4A4B">
              <w:rPr>
                <w:rFonts w:cstheme="minorHAnsi"/>
              </w:rPr>
              <w:t>.2</w:t>
            </w:r>
            <w:r w:rsidR="00C943A3" w:rsidRPr="004C4A4B">
              <w:rPr>
                <w:rFonts w:cstheme="minorHAnsi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44AE1" w14:textId="77777777" w:rsidR="00D538E8" w:rsidRPr="004C4A4B" w:rsidRDefault="00D538E8" w:rsidP="00C010CE">
            <w:pPr>
              <w:widowControl w:val="0"/>
              <w:autoSpaceDE w:val="0"/>
              <w:autoSpaceDN w:val="0"/>
              <w:adjustRightInd w:val="0"/>
              <w:spacing w:before="140"/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2743" w:type="dxa"/>
            <w:tcBorders>
              <w:top w:val="nil"/>
              <w:left w:val="nil"/>
              <w:right w:val="nil"/>
            </w:tcBorders>
            <w:vAlign w:val="bottom"/>
          </w:tcPr>
          <w:p w14:paraId="0A594CD8" w14:textId="522E33F4" w:rsidR="00D538E8" w:rsidRPr="000B4AD1" w:rsidRDefault="000B4AD1" w:rsidP="00772A9A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</w:rPr>
              <w:t>К. А. </w:t>
            </w:r>
            <w:proofErr w:type="spellStart"/>
            <w:r>
              <w:rPr>
                <w:rFonts w:cstheme="minorHAnsi"/>
              </w:rPr>
              <w:t>Жиданов</w:t>
            </w:r>
            <w:proofErr w:type="spellEnd"/>
          </w:p>
        </w:tc>
      </w:tr>
      <w:tr w:rsidR="00D538E8" w:rsidRPr="004C4A4B" w14:paraId="26DBD566" w14:textId="77777777" w:rsidTr="003B5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CB69A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624A8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944D4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26657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CCB9B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  <w:tr w:rsidR="000C29A2" w:rsidRPr="004C4A4B" w14:paraId="09B8313A" w14:textId="77777777" w:rsidTr="003B5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E997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DF967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5E36B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27B94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B269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</w:tr>
    </w:tbl>
    <w:p w14:paraId="56D35C7E" w14:textId="0831DAA2" w:rsidR="000C29A2" w:rsidRPr="000C29A2" w:rsidRDefault="00E16E87" w:rsidP="000C29A2">
      <w:pPr>
        <w:pStyle w:val="-5"/>
        <w:rPr>
          <w:rFonts w:asciiTheme="minorHAnsi" w:hAnsiTheme="minorHAnsi" w:cstheme="minorHAnsi"/>
        </w:rPr>
      </w:pPr>
      <w:r w:rsidRPr="004C4A4B">
        <w:rPr>
          <w:rFonts w:asciiTheme="minorHAnsi" w:hAnsiTheme="minorHAnsi" w:cstheme="minorHAnsi"/>
        </w:rPr>
        <w:t>ОТЧЕТ</w:t>
      </w:r>
      <w:r w:rsidR="00CA3906">
        <w:rPr>
          <w:rFonts w:asciiTheme="minorHAnsi" w:hAnsiTheme="minorHAnsi" w:cstheme="minorHAnsi"/>
        </w:rPr>
        <w:t xml:space="preserve"> </w:t>
      </w:r>
      <w:r w:rsidR="00772A9A" w:rsidRPr="004C4A4B">
        <w:rPr>
          <w:rFonts w:asciiTheme="minorHAnsi" w:hAnsiTheme="minorHAnsi" w:cstheme="minorHAnsi"/>
        </w:rPr>
        <w:t>П</w:t>
      </w:r>
      <w:r w:rsidRPr="004C4A4B">
        <w:rPr>
          <w:rFonts w:asciiTheme="minorHAnsi" w:hAnsiTheme="minorHAnsi" w:cstheme="minorHAnsi"/>
        </w:rPr>
        <w:t xml:space="preserve">О </w:t>
      </w:r>
      <w:r w:rsidR="00CA3906">
        <w:rPr>
          <w:rFonts w:asciiTheme="minorHAnsi" w:hAnsiTheme="minorHAnsi" w:cstheme="minorHAnsi"/>
        </w:rPr>
        <w:t>ПРАКТИЧЕСКОЙ</w:t>
      </w:r>
      <w:r w:rsidR="00772A9A" w:rsidRPr="004C4A4B">
        <w:rPr>
          <w:rFonts w:asciiTheme="minorHAnsi" w:hAnsiTheme="minorHAnsi" w:cstheme="minorHAnsi"/>
        </w:rPr>
        <w:t xml:space="preserve"> РАБОТЕ</w:t>
      </w:r>
    </w:p>
    <w:tbl>
      <w:tblPr>
        <w:tblW w:w="9356" w:type="dxa"/>
        <w:tblLook w:val="0000" w:firstRow="0" w:lastRow="0" w:firstColumn="0" w:lastColumn="0" w:noHBand="0" w:noVBand="0"/>
      </w:tblPr>
      <w:tblGrid>
        <w:gridCol w:w="9356"/>
      </w:tblGrid>
      <w:tr w:rsidR="00A76E1F" w:rsidRPr="00B90E7E" w14:paraId="08B1716E" w14:textId="77777777" w:rsidTr="000C29A2">
        <w:trPr>
          <w:trHeight w:val="1264"/>
        </w:trPr>
        <w:tc>
          <w:tcPr>
            <w:tcW w:w="9356" w:type="dxa"/>
            <w:vAlign w:val="center"/>
          </w:tcPr>
          <w:p w14:paraId="56EACC6E" w14:textId="269A0929" w:rsidR="00A76E1F" w:rsidRPr="000B4AD1" w:rsidRDefault="000B4AD1" w:rsidP="000C29A2">
            <w:pPr>
              <w:pStyle w:val="-7"/>
              <w:spacing w:after="200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ВЕБ</w:t>
            </w:r>
            <w:r w:rsidRPr="000B4AD1">
              <w:rPr>
                <w:rFonts w:asciiTheme="minorHAnsi" w:hAnsiTheme="minorHAnsi" w:cstheme="minorHAnsi"/>
                <w:b/>
                <w:lang w:val="en-US"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ПРИЛОЖЕНИЕ</w:t>
            </w:r>
            <w:r w:rsidRPr="000B4AD1">
              <w:rPr>
                <w:rFonts w:asciiTheme="minorHAnsi" w:hAnsiTheme="minorHAnsi" w:cstheme="minorHAnsi"/>
                <w:b/>
                <w:lang w:val="en-US"/>
              </w:rPr>
              <w:t xml:space="preserve"> «</w:t>
            </w:r>
            <w:r>
              <w:rPr>
                <w:rFonts w:asciiTheme="minorHAnsi" w:hAnsiTheme="minorHAnsi" w:cstheme="minorHAnsi"/>
                <w:b/>
                <w:lang w:val="en-US"/>
              </w:rPr>
              <w:t>TO-DO LIST</w:t>
            </w:r>
            <w:r w:rsidRPr="000B4AD1">
              <w:rPr>
                <w:rFonts w:asciiTheme="minorHAnsi" w:hAnsiTheme="minorHAnsi" w:cstheme="minorHAnsi"/>
                <w:b/>
                <w:lang w:val="en-US"/>
              </w:rPr>
              <w:t>»</w:t>
            </w:r>
          </w:p>
        </w:tc>
      </w:tr>
      <w:tr w:rsidR="00A76E1F" w:rsidRPr="004C4A4B" w14:paraId="6BBE2E60" w14:textId="77777777" w:rsidTr="000C29A2">
        <w:trPr>
          <w:trHeight w:val="1280"/>
        </w:trPr>
        <w:tc>
          <w:tcPr>
            <w:tcW w:w="9356" w:type="dxa"/>
            <w:vAlign w:val="center"/>
          </w:tcPr>
          <w:p w14:paraId="1A5937CB" w14:textId="48769771" w:rsidR="00A76E1F" w:rsidRPr="000B4AD1" w:rsidRDefault="00A76E1F" w:rsidP="000C29A2">
            <w:pPr>
              <w:pStyle w:val="-8"/>
              <w:rPr>
                <w:rFonts w:asciiTheme="minorHAnsi" w:hAnsiTheme="minorHAnsi" w:cstheme="minorHAnsi"/>
              </w:rPr>
            </w:pPr>
            <w:r w:rsidRPr="004C4A4B">
              <w:rPr>
                <w:rFonts w:asciiTheme="minorHAnsi" w:hAnsiTheme="minorHAnsi" w:cstheme="minorHAnsi"/>
              </w:rPr>
              <w:t xml:space="preserve">по дисциплине: </w:t>
            </w:r>
            <w:r w:rsidR="000B4AD1">
              <w:rPr>
                <w:rFonts w:asciiTheme="minorHAnsi" w:hAnsiTheme="minorHAnsi" w:cstheme="minorHAnsi"/>
              </w:rPr>
              <w:t>ТЕХНОЛОГИИ И МЕТОДЫ ПРОГРАММИРОВАНИЯ</w:t>
            </w:r>
          </w:p>
        </w:tc>
      </w:tr>
    </w:tbl>
    <w:p w14:paraId="34003E41" w14:textId="77777777" w:rsidR="00A76E1F" w:rsidRDefault="00A76E1F" w:rsidP="00C010CE">
      <w:pPr>
        <w:pStyle w:val="-4"/>
        <w:rPr>
          <w:rFonts w:eastAsia="Times New Roman" w:cstheme="minorHAnsi"/>
        </w:rPr>
      </w:pPr>
    </w:p>
    <w:p w14:paraId="298F6988" w14:textId="77777777" w:rsidR="000C29A2" w:rsidRPr="000C29A2" w:rsidRDefault="000C29A2" w:rsidP="00C010CE">
      <w:pPr>
        <w:pStyle w:val="-4"/>
        <w:rPr>
          <w:rFonts w:eastAsia="Times New Roman" w:cstheme="minorHAnsi"/>
          <w:sz w:val="56"/>
          <w:szCs w:val="52"/>
        </w:rPr>
      </w:pPr>
    </w:p>
    <w:p w14:paraId="08611FB4" w14:textId="77777777" w:rsidR="00A76E1F" w:rsidRPr="004C4A4B" w:rsidRDefault="00A76E1F" w:rsidP="00C010CE">
      <w:pPr>
        <w:pStyle w:val="-4"/>
        <w:rPr>
          <w:rFonts w:eastAsia="Times New Roman" w:cstheme="minorHAnsi"/>
        </w:rPr>
      </w:pPr>
    </w:p>
    <w:p w14:paraId="1109F8F0" w14:textId="77777777" w:rsidR="00A76E1F" w:rsidRDefault="00A76E1F" w:rsidP="00CA3906">
      <w:pPr>
        <w:pStyle w:val="-4"/>
        <w:spacing w:before="0" w:after="0"/>
        <w:rPr>
          <w:rFonts w:cstheme="minorHAnsi"/>
        </w:rPr>
      </w:pPr>
      <w:r w:rsidRPr="004C4A4B">
        <w:rPr>
          <w:rFonts w:eastAsia="Times New Roman" w:cstheme="minorHAnsi"/>
          <w:szCs w:val="24"/>
          <w:lang w:eastAsia="ru-RU"/>
        </w:rPr>
        <w:t xml:space="preserve">РАБОТУ </w:t>
      </w:r>
      <w:r w:rsidRPr="004C4A4B">
        <w:rPr>
          <w:rFonts w:cstheme="minorHAnsi"/>
        </w:rPr>
        <w:t>ВЫПОЛНИЛ</w:t>
      </w:r>
    </w:p>
    <w:p w14:paraId="51256475" w14:textId="77777777" w:rsidR="00CA3906" w:rsidRPr="00CA3906" w:rsidRDefault="00CA3906" w:rsidP="00CA3906">
      <w:pPr>
        <w:pStyle w:val="-4"/>
        <w:spacing w:before="0" w:after="0"/>
        <w:rPr>
          <w:rFonts w:eastAsia="Times New Roman" w:cstheme="minorHAnsi"/>
          <w:sz w:val="36"/>
          <w:szCs w:val="36"/>
          <w:lang w:eastAsia="ru-RU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925"/>
        <w:gridCol w:w="240"/>
        <w:gridCol w:w="2377"/>
        <w:gridCol w:w="236"/>
        <w:gridCol w:w="3018"/>
      </w:tblGrid>
      <w:tr w:rsidR="00A76E1F" w:rsidRPr="004C4A4B" w14:paraId="4B7B6884" w14:textId="77777777" w:rsidTr="00CA3906">
        <w:trPr>
          <w:trHeight w:val="39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9FB9AC" w14:textId="77777777" w:rsidR="00A76E1F" w:rsidRPr="004C4A4B" w:rsidRDefault="00A76E1F" w:rsidP="00C010CE">
            <w:pPr>
              <w:pStyle w:val="-1"/>
              <w:jc w:val="left"/>
              <w:rPr>
                <w:rFonts w:eastAsia="Times New Roman" w:cstheme="minorHAnsi"/>
                <w:lang w:eastAsia="ru-RU"/>
              </w:rPr>
            </w:pPr>
            <w:r w:rsidRPr="004C4A4B">
              <w:rPr>
                <w:rFonts w:eastAsia="Times New Roman" w:cstheme="minorHAnsi"/>
                <w:lang w:eastAsia="ru-RU"/>
              </w:rPr>
              <w:t xml:space="preserve">Студент гр. № 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A2D4F2" w14:textId="77777777" w:rsidR="00A76E1F" w:rsidRPr="004C4A4B" w:rsidRDefault="0081548F" w:rsidP="00CA3906">
            <w:pPr>
              <w:pStyle w:val="-1"/>
              <w:rPr>
                <w:rFonts w:eastAsia="Times New Roman" w:cstheme="minorHAnsi"/>
                <w:lang w:eastAsia="ru-RU"/>
              </w:rPr>
            </w:pPr>
            <w:r w:rsidRPr="004C4A4B">
              <w:rPr>
                <w:rFonts w:cstheme="minorHAnsi"/>
              </w:rPr>
              <w:t>3333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9D04379" w14:textId="77777777" w:rsidR="00A76E1F" w:rsidRPr="004C4A4B" w:rsidRDefault="00A76E1F" w:rsidP="00CA390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5B940A9" w14:textId="07ED4BAA" w:rsidR="00A76E1F" w:rsidRPr="004C4A4B" w:rsidRDefault="000B4AD1" w:rsidP="00CA3906">
            <w:pPr>
              <w:pStyle w:val="-1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cstheme="minorHAnsi"/>
                <w:lang w:val="en-US"/>
              </w:rPr>
              <w:t>2</w:t>
            </w:r>
            <w:r w:rsidR="00F47B5E">
              <w:rPr>
                <w:rFonts w:cstheme="minorHAnsi"/>
              </w:rPr>
              <w:t>3</w:t>
            </w:r>
            <w:r w:rsidR="0081548F" w:rsidRPr="004C4A4B">
              <w:rPr>
                <w:rFonts w:cstheme="minorHAnsi"/>
              </w:rPr>
              <w:t>.</w:t>
            </w:r>
            <w:r w:rsidR="00C943A3" w:rsidRPr="004C4A4B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6</w:t>
            </w:r>
            <w:r w:rsidR="00772A9A" w:rsidRPr="004C4A4B">
              <w:rPr>
                <w:rFonts w:cstheme="minorHAnsi"/>
              </w:rPr>
              <w:t>.2</w:t>
            </w:r>
            <w:r w:rsidR="00C943A3" w:rsidRPr="004C4A4B">
              <w:rPr>
                <w:rFonts w:cstheme="minorHAnsi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EF28D15" w14:textId="77777777" w:rsidR="00A76E1F" w:rsidRPr="004C4A4B" w:rsidRDefault="00A76E1F" w:rsidP="00CA390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</w:p>
        </w:tc>
        <w:tc>
          <w:tcPr>
            <w:tcW w:w="301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A1B1182" w14:textId="0A8206D3" w:rsidR="00A76E1F" w:rsidRPr="004C4A4B" w:rsidRDefault="00B90E7E" w:rsidP="00CA3906">
            <w:pPr>
              <w:pStyle w:val="-1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А</w:t>
            </w:r>
            <w:r w:rsidR="00F47B5E">
              <w:rPr>
                <w:rFonts w:eastAsia="Times New Roman" w:cstheme="minorHAnsi"/>
                <w:lang w:eastAsia="ru-RU"/>
              </w:rPr>
              <w:t>.</w:t>
            </w:r>
            <w:r>
              <w:rPr>
                <w:rFonts w:eastAsia="Times New Roman" w:cstheme="minorHAnsi"/>
                <w:lang w:eastAsia="ru-RU"/>
              </w:rPr>
              <w:t>И</w:t>
            </w:r>
            <w:r w:rsidR="00F47B5E">
              <w:rPr>
                <w:rFonts w:eastAsia="Times New Roman" w:cstheme="minorHAnsi"/>
                <w:lang w:eastAsia="ru-RU"/>
              </w:rPr>
              <w:t xml:space="preserve">. </w:t>
            </w:r>
            <w:r>
              <w:rPr>
                <w:rFonts w:eastAsia="Times New Roman" w:cstheme="minorHAnsi"/>
                <w:lang w:eastAsia="ru-RU"/>
              </w:rPr>
              <w:t>Карпачев</w:t>
            </w:r>
          </w:p>
        </w:tc>
      </w:tr>
      <w:tr w:rsidR="00A76E1F" w:rsidRPr="004C4A4B" w14:paraId="6DD6A0E4" w14:textId="77777777" w:rsidTr="002D3E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6563F2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B82C81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9038C9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DF74BF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8EBBA6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C19750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</w:tbl>
    <w:p w14:paraId="5DE739F2" w14:textId="77777777" w:rsidR="00772A9A" w:rsidRPr="004C4A4B" w:rsidRDefault="00772A9A" w:rsidP="00772A9A">
      <w:pPr>
        <w:pStyle w:val="ae"/>
        <w:jc w:val="both"/>
        <w:rPr>
          <w:rFonts w:asciiTheme="minorHAnsi" w:hAnsiTheme="minorHAnsi" w:cstheme="minorHAnsi"/>
        </w:rPr>
      </w:pPr>
    </w:p>
    <w:p w14:paraId="0AA6E125" w14:textId="77777777" w:rsidR="00772A9A" w:rsidRPr="004C4A4B" w:rsidRDefault="00772A9A" w:rsidP="00772A9A">
      <w:pPr>
        <w:pStyle w:val="ae"/>
        <w:jc w:val="both"/>
        <w:rPr>
          <w:rFonts w:asciiTheme="minorHAnsi" w:hAnsiTheme="minorHAnsi" w:cstheme="minorHAnsi"/>
        </w:rPr>
      </w:pPr>
    </w:p>
    <w:p w14:paraId="642259E0" w14:textId="77777777" w:rsidR="000C29A2" w:rsidRDefault="000C29A2" w:rsidP="00772A9A">
      <w:pPr>
        <w:pStyle w:val="ae"/>
        <w:jc w:val="both"/>
        <w:rPr>
          <w:rFonts w:asciiTheme="minorHAnsi" w:hAnsiTheme="minorHAnsi" w:cstheme="minorHAnsi"/>
        </w:rPr>
      </w:pPr>
    </w:p>
    <w:p w14:paraId="4B905946" w14:textId="77777777" w:rsidR="000C29A2" w:rsidRDefault="000C29A2" w:rsidP="00772A9A">
      <w:pPr>
        <w:pStyle w:val="ae"/>
        <w:jc w:val="both"/>
        <w:rPr>
          <w:rFonts w:asciiTheme="minorHAnsi" w:hAnsiTheme="minorHAnsi" w:cstheme="minorHAnsi"/>
        </w:rPr>
      </w:pPr>
    </w:p>
    <w:p w14:paraId="6834D93B" w14:textId="77777777" w:rsidR="00CA3906" w:rsidRPr="00CA3906" w:rsidRDefault="00CA3906" w:rsidP="00772A9A">
      <w:pPr>
        <w:pStyle w:val="ae"/>
        <w:jc w:val="both"/>
        <w:rPr>
          <w:rFonts w:asciiTheme="minorHAnsi" w:hAnsiTheme="minorHAnsi" w:cstheme="minorHAnsi"/>
        </w:rPr>
      </w:pPr>
    </w:p>
    <w:p w14:paraId="54216C15" w14:textId="77777777" w:rsidR="00CA3906" w:rsidRDefault="00772A9A" w:rsidP="00772A9A">
      <w:pPr>
        <w:pStyle w:val="ae"/>
        <w:rPr>
          <w:rFonts w:asciiTheme="minorHAnsi" w:hAnsiTheme="minorHAnsi" w:cstheme="minorHAnsi"/>
          <w:sz w:val="26"/>
          <w:szCs w:val="26"/>
        </w:rPr>
      </w:pPr>
      <w:r w:rsidRPr="004C4A4B">
        <w:rPr>
          <w:rFonts w:asciiTheme="minorHAnsi" w:hAnsiTheme="minorHAnsi" w:cstheme="minorHAnsi"/>
          <w:sz w:val="26"/>
          <w:szCs w:val="26"/>
        </w:rPr>
        <w:t>Санкт-Петербург</w:t>
      </w:r>
      <w:r w:rsidRPr="004C4A4B">
        <w:rPr>
          <w:rFonts w:asciiTheme="minorHAnsi" w:hAnsiTheme="minorHAnsi" w:cstheme="minorHAnsi"/>
          <w:sz w:val="26"/>
          <w:szCs w:val="26"/>
        </w:rPr>
        <w:br/>
        <w:t>202</w:t>
      </w:r>
      <w:r w:rsidR="00C943A3" w:rsidRPr="004C4A4B">
        <w:rPr>
          <w:rFonts w:asciiTheme="minorHAnsi" w:hAnsiTheme="minorHAnsi" w:cstheme="minorHAnsi"/>
          <w:sz w:val="26"/>
          <w:szCs w:val="26"/>
        </w:rPr>
        <w:t>5</w:t>
      </w:r>
      <w:r w:rsidR="00CA3906">
        <w:rPr>
          <w:rFonts w:asciiTheme="minorHAnsi" w:hAnsiTheme="minorHAnsi" w:cstheme="minorHAnsi"/>
          <w:sz w:val="26"/>
          <w:szCs w:val="26"/>
        </w:rPr>
        <w:br w:type="page"/>
      </w:r>
    </w:p>
    <w:p w14:paraId="1A65484E" w14:textId="0277D6DA" w:rsidR="002C377F" w:rsidRPr="00CA3906" w:rsidRDefault="002C377F" w:rsidP="00CA3906">
      <w:pPr>
        <w:pStyle w:val="ae"/>
        <w:rPr>
          <w:rFonts w:asciiTheme="minorHAnsi" w:hAnsiTheme="minorHAnsi" w:cstheme="minorHAnsi"/>
          <w:sz w:val="26"/>
          <w:szCs w:val="26"/>
        </w:rPr>
        <w:sectPr w:rsidR="002C377F" w:rsidRPr="00CA3906" w:rsidSect="00772A9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bookmarkEnd w:id="1"/>
    <w:p w14:paraId="6BA8978C" w14:textId="56B23348" w:rsidR="00D40A82" w:rsidRDefault="00D40A82" w:rsidP="00CA390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1. Цель работы</w:t>
      </w:r>
    </w:p>
    <w:p w14:paraId="434367E6" w14:textId="37850E55" w:rsidR="000B4AD1" w:rsidRDefault="00C94C80" w:rsidP="000B4AD1">
      <w:r>
        <w:t>Создать</w:t>
      </w:r>
      <w:r w:rsidR="000B4AD1" w:rsidRPr="000B4AD1">
        <w:t xml:space="preserve"> веб-приложение для управления задачами (To</w:t>
      </w:r>
      <w:r w:rsidR="000B4AD1">
        <w:t>-</w:t>
      </w:r>
      <w:r w:rsidR="000B4AD1" w:rsidRPr="000B4AD1">
        <w:t xml:space="preserve">Do List) с возможностью </w:t>
      </w:r>
      <w:r>
        <w:t>аутентификации</w:t>
      </w:r>
      <w:r w:rsidR="000B4AD1" w:rsidRPr="000B4AD1">
        <w:t xml:space="preserve"> и </w:t>
      </w:r>
      <w:proofErr w:type="gramStart"/>
      <w:r w:rsidR="000B4AD1" w:rsidRPr="000B4AD1">
        <w:t xml:space="preserve">интеграции </w:t>
      </w:r>
      <w:r>
        <w:t xml:space="preserve"> приложения</w:t>
      </w:r>
      <w:proofErr w:type="gramEnd"/>
      <w:r>
        <w:t xml:space="preserve"> </w:t>
      </w:r>
      <w:r w:rsidR="00032D73">
        <w:t>в</w:t>
      </w:r>
      <w:r w:rsidR="000B4AD1" w:rsidRPr="000B4AD1">
        <w:t xml:space="preserve"> </w:t>
      </w:r>
      <w:proofErr w:type="spellStart"/>
      <w:r w:rsidR="000B4AD1" w:rsidRPr="000B4AD1">
        <w:t>Telegram</w:t>
      </w:r>
      <w:proofErr w:type="spellEnd"/>
      <w:r w:rsidR="000B4AD1" w:rsidRPr="000B4AD1">
        <w:t>-бот</w:t>
      </w:r>
      <w:r w:rsidR="00032D73">
        <w:t>а</w:t>
      </w:r>
      <w:r w:rsidR="000B4AD1" w:rsidRPr="000B4AD1">
        <w:t>.</w:t>
      </w:r>
    </w:p>
    <w:p w14:paraId="6F97E848" w14:textId="14669FAB" w:rsidR="000B4AD1" w:rsidRDefault="000B4AD1" w:rsidP="000B4AD1">
      <w:r w:rsidRPr="000B4AD1">
        <w:t>Бот позволяет управлять задачами через мессенджер, синхронизируя данные с основной базой данных.</w:t>
      </w:r>
      <w:r w:rsidR="00C94C80">
        <w:t xml:space="preserve"> Также, взаимодействовать с </w:t>
      </w:r>
      <w:r w:rsidR="00193D78">
        <w:t>задачами можно и через сайт.</w:t>
      </w:r>
    </w:p>
    <w:p w14:paraId="4B20AECD" w14:textId="5600712A" w:rsidR="000B4AD1" w:rsidRDefault="000B4AD1" w:rsidP="000B4AD1">
      <w:r w:rsidRPr="000B4AD1">
        <w:t xml:space="preserve">Основные </w:t>
      </w:r>
      <w:r>
        <w:t>задачи проекта</w:t>
      </w:r>
      <w:r w:rsidRPr="000B4AD1">
        <w:t>:</w:t>
      </w:r>
    </w:p>
    <w:p w14:paraId="35FC192A" w14:textId="6D6A3216" w:rsidR="000B4AD1" w:rsidRDefault="000B4AD1" w:rsidP="000B4AD1">
      <w:pPr>
        <w:ind w:firstLine="0"/>
      </w:pPr>
      <w:r w:rsidRPr="000B4AD1">
        <w:t>1</w:t>
      </w:r>
      <w:r w:rsidR="00193D78">
        <w:t>.</w:t>
      </w:r>
      <w:r w:rsidRPr="000B4AD1">
        <w:t xml:space="preserve"> </w:t>
      </w:r>
      <w:r w:rsidR="00193D78">
        <w:t>Р</w:t>
      </w:r>
      <w:r w:rsidRPr="000B4AD1">
        <w:t>егистрация и аутентификация пользователей</w:t>
      </w:r>
      <w:r w:rsidR="00193D78">
        <w:t>.</w:t>
      </w:r>
    </w:p>
    <w:p w14:paraId="525FFDCB" w14:textId="6A7E17F8" w:rsidR="000B4AD1" w:rsidRDefault="000B4AD1" w:rsidP="000B4AD1">
      <w:pPr>
        <w:ind w:firstLine="0"/>
      </w:pPr>
      <w:r w:rsidRPr="000B4AD1">
        <w:t>2</w:t>
      </w:r>
      <w:r w:rsidR="00193D78">
        <w:t>.</w:t>
      </w:r>
      <w:r w:rsidRPr="000B4AD1">
        <w:t xml:space="preserve"> </w:t>
      </w:r>
      <w:r w:rsidR="00193D78">
        <w:t>Создание, изменение, удаление, обновление списка задач.</w:t>
      </w:r>
    </w:p>
    <w:p w14:paraId="631CE880" w14:textId="78070FE8" w:rsidR="000B4AD1" w:rsidRPr="00F47B5E" w:rsidRDefault="000B4AD1" w:rsidP="000B4AD1">
      <w:pPr>
        <w:ind w:firstLine="0"/>
      </w:pPr>
      <w:r w:rsidRPr="000B4AD1">
        <w:t>3</w:t>
      </w:r>
      <w:r w:rsidR="00193D78">
        <w:t>.</w:t>
      </w:r>
      <w:r w:rsidRPr="000B4AD1">
        <w:t xml:space="preserve"> Telegram-бот для управления задачами через чат</w:t>
      </w:r>
      <w:r w:rsidR="00193D78">
        <w:t>.</w:t>
      </w:r>
      <w:r w:rsidR="00D23926">
        <w:br w:type="page"/>
      </w:r>
    </w:p>
    <w:p w14:paraId="722E7790" w14:textId="1641C78C" w:rsidR="00CA3906" w:rsidRDefault="00CB3E38" w:rsidP="00CA390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lastRenderedPageBreak/>
        <w:t>2</w:t>
      </w:r>
      <w:r w:rsidR="00CA3906" w:rsidRPr="00CA3906">
        <w:rPr>
          <w:b/>
          <w:bCs/>
          <w:sz w:val="28"/>
          <w:szCs w:val="24"/>
        </w:rPr>
        <w:t>.</w:t>
      </w:r>
      <w:r w:rsidR="00CA3906" w:rsidRPr="00334BD8">
        <w:rPr>
          <w:b/>
          <w:bCs/>
          <w:sz w:val="28"/>
          <w:szCs w:val="24"/>
        </w:rPr>
        <w:t> </w:t>
      </w:r>
      <w:r w:rsidR="000B4AD1">
        <w:rPr>
          <w:b/>
          <w:bCs/>
          <w:sz w:val="28"/>
          <w:szCs w:val="24"/>
        </w:rPr>
        <w:t>Пример работы программы</w:t>
      </w:r>
    </w:p>
    <w:p w14:paraId="105506CC" w14:textId="77777777" w:rsidR="00D23926" w:rsidRPr="00D23926" w:rsidRDefault="00D23926" w:rsidP="00CA3906">
      <w:pPr>
        <w:rPr>
          <w:b/>
          <w:bCs/>
          <w:sz w:val="10"/>
          <w:szCs w:val="8"/>
          <w:lang w:val="en-US"/>
        </w:rPr>
      </w:pPr>
    </w:p>
    <w:p w14:paraId="3138CE67" w14:textId="1DD1DAD5" w:rsidR="000B4AD1" w:rsidRDefault="00963A24" w:rsidP="000B4AD1">
      <w:pPr>
        <w:ind w:firstLine="0"/>
        <w:jc w:val="center"/>
        <w:rPr>
          <w:rFonts w:cstheme="minorHAnsi"/>
          <w:szCs w:val="20"/>
          <w:lang w:val="en-US"/>
        </w:rPr>
      </w:pPr>
      <w:r>
        <w:rPr>
          <w:noProof/>
        </w:rPr>
        <w:drawing>
          <wp:inline distT="0" distB="0" distL="0" distR="0" wp14:anchorId="16C4EAC8" wp14:editId="34AD0599">
            <wp:extent cx="5940425" cy="3540760"/>
            <wp:effectExtent l="0" t="0" r="3175" b="2540"/>
            <wp:docPr id="214150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3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DF33" w14:textId="4FE93C00" w:rsidR="00D23926" w:rsidRPr="00D23926" w:rsidRDefault="00193D78" w:rsidP="00D23926">
      <w:pPr>
        <w:ind w:firstLine="0"/>
        <w:jc w:val="center"/>
      </w:pPr>
      <w:r w:rsidRPr="00193D78">
        <w:rPr>
          <w:noProof/>
        </w:rPr>
        <w:drawing>
          <wp:inline distT="0" distB="0" distL="0" distR="0" wp14:anchorId="41AFA098" wp14:editId="6AD95065">
            <wp:extent cx="5940425" cy="1860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4BF7" w14:textId="2977219C" w:rsidR="00CC2F79" w:rsidRDefault="00D23926" w:rsidP="00D23926">
      <w:pPr>
        <w:ind w:firstLine="0"/>
        <w:jc w:val="center"/>
        <w:rPr>
          <w:i/>
          <w:iCs/>
          <w:lang w:val="en-US"/>
        </w:rPr>
      </w:pPr>
      <w:r w:rsidRPr="00D23926">
        <w:rPr>
          <w:i/>
          <w:iCs/>
        </w:rPr>
        <w:t>Рисунок 1 — Авторизация (создание аккаунта)</w:t>
      </w:r>
    </w:p>
    <w:p w14:paraId="24889FCE" w14:textId="77777777" w:rsidR="00D23926" w:rsidRDefault="00D23926" w:rsidP="00D23926">
      <w:pPr>
        <w:ind w:firstLine="0"/>
        <w:jc w:val="center"/>
        <w:rPr>
          <w:i/>
          <w:iCs/>
          <w:lang w:val="en-US"/>
        </w:rPr>
      </w:pPr>
    </w:p>
    <w:p w14:paraId="2065E28C" w14:textId="7AB1B723" w:rsidR="00D23926" w:rsidRPr="00193D78" w:rsidRDefault="00963A24" w:rsidP="00D23926">
      <w:pPr>
        <w:ind w:firstLine="0"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ECBA77E" wp14:editId="5536808F">
            <wp:extent cx="5940425" cy="5702300"/>
            <wp:effectExtent l="0" t="0" r="3175" b="0"/>
            <wp:docPr id="202240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0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1BED" w14:textId="525F40C3" w:rsidR="00D23926" w:rsidRDefault="00193D78" w:rsidP="00D23926">
      <w:pPr>
        <w:ind w:firstLine="0"/>
        <w:jc w:val="center"/>
        <w:rPr>
          <w:i/>
          <w:iCs/>
          <w:lang w:val="en-US"/>
        </w:rPr>
      </w:pPr>
      <w:r w:rsidRPr="00193D78">
        <w:rPr>
          <w:i/>
          <w:iCs/>
          <w:noProof/>
          <w:lang w:val="en-US"/>
        </w:rPr>
        <w:drawing>
          <wp:inline distT="0" distB="0" distL="0" distR="0" wp14:anchorId="2B44542E" wp14:editId="775E2C4B">
            <wp:extent cx="4791744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6B5E" w14:textId="75837768" w:rsidR="00D23926" w:rsidRPr="00D23926" w:rsidRDefault="00D23926" w:rsidP="00D23926">
      <w:pPr>
        <w:ind w:firstLine="0"/>
        <w:jc w:val="center"/>
        <w:rPr>
          <w:i/>
          <w:iCs/>
          <w:lang w:val="en-US"/>
        </w:rPr>
      </w:pPr>
      <w:r w:rsidRPr="00D23926">
        <w:rPr>
          <w:i/>
          <w:iCs/>
        </w:rPr>
        <w:t>Рисунок</w:t>
      </w:r>
      <w:r w:rsidRPr="00D239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2</w:t>
      </w:r>
      <w:r w:rsidRPr="00D23926">
        <w:rPr>
          <w:i/>
          <w:iCs/>
          <w:lang w:val="en-US"/>
        </w:rPr>
        <w:t xml:space="preserve"> — </w:t>
      </w:r>
      <w:r>
        <w:rPr>
          <w:i/>
          <w:iCs/>
        </w:rPr>
        <w:t>Интерфейс</w:t>
      </w:r>
      <w:r w:rsidRPr="00D239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To-Do </w:t>
      </w:r>
      <w:proofErr w:type="spellStart"/>
      <w:r>
        <w:rPr>
          <w:i/>
          <w:iCs/>
          <w:lang w:val="en-US"/>
        </w:rPr>
        <w:t>List`a</w:t>
      </w:r>
      <w:proofErr w:type="spellEnd"/>
    </w:p>
    <w:p w14:paraId="32DBAA0B" w14:textId="23E4D79B" w:rsidR="003A3E01" w:rsidRDefault="00193D78" w:rsidP="00193D78">
      <w:pPr>
        <w:ind w:firstLine="0"/>
        <w:jc w:val="center"/>
        <w:rPr>
          <w:i/>
          <w:iCs/>
        </w:rPr>
      </w:pPr>
      <w:r w:rsidRPr="00193D78">
        <w:rPr>
          <w:i/>
          <w:iCs/>
          <w:noProof/>
          <w:lang w:val="en-US"/>
        </w:rPr>
        <w:lastRenderedPageBreak/>
        <w:drawing>
          <wp:inline distT="0" distB="0" distL="0" distR="0" wp14:anchorId="4E1733C6" wp14:editId="6E5701AB">
            <wp:extent cx="5940425" cy="3193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E01" w:rsidRPr="00D23926">
        <w:rPr>
          <w:i/>
          <w:iCs/>
        </w:rPr>
        <w:t>Рисунок</w:t>
      </w:r>
      <w:r w:rsidR="003A3E01" w:rsidRPr="003A3E01">
        <w:rPr>
          <w:i/>
          <w:iCs/>
        </w:rPr>
        <w:t xml:space="preserve"> </w:t>
      </w:r>
      <w:r w:rsidR="003A3E01">
        <w:rPr>
          <w:i/>
          <w:iCs/>
        </w:rPr>
        <w:t>3</w:t>
      </w:r>
      <w:r w:rsidR="003A3E01" w:rsidRPr="003A3E01">
        <w:rPr>
          <w:i/>
          <w:iCs/>
        </w:rPr>
        <w:t xml:space="preserve"> — </w:t>
      </w:r>
      <w:r w:rsidR="003A3E01">
        <w:rPr>
          <w:i/>
          <w:iCs/>
        </w:rPr>
        <w:t>Интеграция в ТГ бота</w:t>
      </w:r>
      <w:r>
        <w:rPr>
          <w:i/>
          <w:iCs/>
        </w:rPr>
        <w:t xml:space="preserve"> (неудачная попытка авторизации)</w:t>
      </w:r>
    </w:p>
    <w:p w14:paraId="1D3029D5" w14:textId="078AC1FB" w:rsidR="00193D78" w:rsidRDefault="00193D78" w:rsidP="00193D78">
      <w:pPr>
        <w:ind w:firstLine="0"/>
        <w:jc w:val="center"/>
        <w:rPr>
          <w:i/>
          <w:iCs/>
        </w:rPr>
      </w:pPr>
      <w:r w:rsidRPr="00193D78">
        <w:rPr>
          <w:i/>
          <w:iCs/>
          <w:noProof/>
        </w:rPr>
        <w:drawing>
          <wp:inline distT="0" distB="0" distL="0" distR="0" wp14:anchorId="26D268FB" wp14:editId="451D13BB">
            <wp:extent cx="5940425" cy="2882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73E0" w14:textId="1EAD19B1" w:rsidR="00193D78" w:rsidRDefault="00193D78" w:rsidP="00193D78">
      <w:pPr>
        <w:ind w:firstLine="0"/>
        <w:jc w:val="center"/>
        <w:rPr>
          <w:i/>
          <w:iCs/>
        </w:rPr>
      </w:pPr>
      <w:r>
        <w:rPr>
          <w:i/>
          <w:iCs/>
        </w:rPr>
        <w:t>Рисунок 4 – Интеграция в ТГ бота (</w:t>
      </w:r>
      <w:r w:rsidR="00350F7A">
        <w:rPr>
          <w:i/>
          <w:iCs/>
        </w:rPr>
        <w:t>неудачная попытка авторизации 2)</w:t>
      </w:r>
    </w:p>
    <w:p w14:paraId="71BF5B5D" w14:textId="29C4A4AF" w:rsidR="00350F7A" w:rsidRDefault="00350F7A" w:rsidP="00193D78">
      <w:pPr>
        <w:ind w:firstLine="0"/>
        <w:jc w:val="center"/>
        <w:rPr>
          <w:i/>
          <w:iCs/>
          <w:lang w:val="en-US"/>
        </w:rPr>
      </w:pPr>
      <w:r w:rsidRPr="00350F7A">
        <w:rPr>
          <w:i/>
          <w:iCs/>
          <w:noProof/>
          <w:lang w:val="en-US"/>
        </w:rPr>
        <w:lastRenderedPageBreak/>
        <w:drawing>
          <wp:inline distT="0" distB="0" distL="0" distR="0" wp14:anchorId="55DBF6FE" wp14:editId="2D517A11">
            <wp:extent cx="5940425" cy="4501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47D" w14:textId="406F2A29" w:rsidR="00350F7A" w:rsidRDefault="00350F7A" w:rsidP="00193D78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Рисунок 5 – Интеграция в ТГ бота (удачная попытка, </w:t>
      </w:r>
      <w:r w:rsidRPr="00350F7A">
        <w:rPr>
          <w:i/>
          <w:iCs/>
        </w:rPr>
        <w:t>/</w:t>
      </w:r>
      <w:r>
        <w:rPr>
          <w:i/>
          <w:iCs/>
          <w:lang w:val="en-US"/>
        </w:rPr>
        <w:t>list</w:t>
      </w:r>
      <w:r w:rsidRPr="00350F7A">
        <w:rPr>
          <w:i/>
          <w:iCs/>
        </w:rPr>
        <w:t>)</w:t>
      </w:r>
    </w:p>
    <w:p w14:paraId="03B12B75" w14:textId="50629B40" w:rsidR="00350F7A" w:rsidRDefault="00350F7A" w:rsidP="00193D78">
      <w:pPr>
        <w:ind w:firstLine="0"/>
        <w:jc w:val="center"/>
        <w:rPr>
          <w:i/>
          <w:iCs/>
        </w:rPr>
      </w:pPr>
      <w:r w:rsidRPr="00350F7A">
        <w:rPr>
          <w:i/>
          <w:iCs/>
          <w:noProof/>
        </w:rPr>
        <w:drawing>
          <wp:inline distT="0" distB="0" distL="0" distR="0" wp14:anchorId="77728E33" wp14:editId="6E1FADFC">
            <wp:extent cx="5940425" cy="3640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615" w14:textId="1957CD32" w:rsidR="00350F7A" w:rsidRDefault="00350F7A" w:rsidP="00193D78">
      <w:pPr>
        <w:ind w:firstLine="0"/>
        <w:jc w:val="center"/>
        <w:rPr>
          <w:i/>
          <w:iCs/>
        </w:rPr>
      </w:pPr>
      <w:r>
        <w:rPr>
          <w:i/>
          <w:iCs/>
        </w:rPr>
        <w:t>Рисунок 6 – использование команд в ТГ боте</w:t>
      </w:r>
    </w:p>
    <w:p w14:paraId="5867A7A4" w14:textId="0EC6A8AD" w:rsidR="00350F7A" w:rsidRDefault="000F3A47" w:rsidP="00193D78">
      <w:pPr>
        <w:ind w:firstLine="0"/>
        <w:jc w:val="center"/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7641B489" wp14:editId="653318C4">
            <wp:extent cx="5940425" cy="3768090"/>
            <wp:effectExtent l="0" t="0" r="3175" b="3810"/>
            <wp:docPr id="105983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5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E26" w14:textId="4CBC7447" w:rsidR="00350F7A" w:rsidRPr="00350F7A" w:rsidRDefault="00350F7A" w:rsidP="00193D78">
      <w:pPr>
        <w:ind w:firstLine="0"/>
        <w:jc w:val="center"/>
        <w:rPr>
          <w:i/>
          <w:iCs/>
        </w:rPr>
      </w:pPr>
      <w:r>
        <w:rPr>
          <w:i/>
          <w:iCs/>
        </w:rPr>
        <w:t>Рисунок 7 – результат после команд на сайте</w:t>
      </w:r>
    </w:p>
    <w:p w14:paraId="294B4179" w14:textId="77777777" w:rsidR="00193D78" w:rsidRPr="00193D78" w:rsidRDefault="00193D78" w:rsidP="00193D78">
      <w:pPr>
        <w:ind w:firstLine="0"/>
        <w:jc w:val="center"/>
        <w:rPr>
          <w:i/>
          <w:iCs/>
        </w:rPr>
      </w:pPr>
    </w:p>
    <w:p w14:paraId="4C989CD2" w14:textId="77777777" w:rsidR="00193D78" w:rsidRDefault="00193D78" w:rsidP="00D23926">
      <w:pPr>
        <w:ind w:firstLine="0"/>
        <w:jc w:val="center"/>
        <w:rPr>
          <w:noProof/>
        </w:rPr>
      </w:pPr>
    </w:p>
    <w:p w14:paraId="2C4FF513" w14:textId="1AE7E067" w:rsidR="003A3E01" w:rsidRDefault="003A3E01" w:rsidP="00D23926">
      <w:pPr>
        <w:ind w:firstLine="0"/>
        <w:jc w:val="center"/>
        <w:rPr>
          <w:noProof/>
        </w:rPr>
      </w:pPr>
      <w:r w:rsidRPr="003A3E01">
        <w:rPr>
          <w:noProof/>
        </w:rPr>
        <w:t xml:space="preserve"> </w:t>
      </w:r>
      <w:r>
        <w:rPr>
          <w:noProof/>
        </w:rPr>
        <w:br w:type="page"/>
      </w:r>
    </w:p>
    <w:p w14:paraId="54EACD45" w14:textId="17A8A537" w:rsidR="003A3E01" w:rsidRDefault="00244A9E" w:rsidP="003A3E0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3</w:t>
      </w:r>
      <w:r w:rsidR="003A3E01" w:rsidRPr="00CA3906">
        <w:rPr>
          <w:b/>
          <w:bCs/>
          <w:sz w:val="28"/>
          <w:szCs w:val="24"/>
        </w:rPr>
        <w:t>.</w:t>
      </w:r>
      <w:r w:rsidR="003A3E01" w:rsidRPr="00334BD8">
        <w:rPr>
          <w:b/>
          <w:bCs/>
          <w:sz w:val="28"/>
          <w:szCs w:val="24"/>
        </w:rPr>
        <w:t> </w:t>
      </w:r>
      <w:r w:rsidR="003D1EE9">
        <w:rPr>
          <w:b/>
          <w:bCs/>
          <w:sz w:val="28"/>
          <w:szCs w:val="24"/>
        </w:rPr>
        <w:t>Работа с ИИ</w:t>
      </w:r>
    </w:p>
    <w:p w14:paraId="5130213F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 xml:space="preserve">Используемые </w:t>
      </w:r>
      <w:proofErr w:type="spellStart"/>
      <w:r w:rsidRPr="00084B4E">
        <w:t>промпты</w:t>
      </w:r>
      <w:proofErr w:type="spellEnd"/>
      <w:r w:rsidRPr="00084B4E">
        <w:t>:</w:t>
      </w:r>
    </w:p>
    <w:p w14:paraId="3E78513E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28D18BD2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>• Базовый сценарий:</w:t>
      </w:r>
    </w:p>
    <w:p w14:paraId="09EDB808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 xml:space="preserve">"Выступи в роли студента вуза, разрабатывающего веб-приложение To-Do List с авторизацией и </w:t>
      </w:r>
      <w:proofErr w:type="spellStart"/>
      <w:r w:rsidRPr="00084B4E">
        <w:t>Telegram</w:t>
      </w:r>
      <w:proofErr w:type="spellEnd"/>
      <w:r w:rsidRPr="00084B4E">
        <w:t>-интеграцией. Предоставь готовые файлы .</w:t>
      </w:r>
      <w:proofErr w:type="spellStart"/>
      <w:r w:rsidRPr="00084B4E">
        <w:t>html</w:t>
      </w:r>
      <w:proofErr w:type="spellEnd"/>
      <w:r w:rsidRPr="00084B4E">
        <w:t>, .</w:t>
      </w:r>
      <w:proofErr w:type="spellStart"/>
      <w:r w:rsidRPr="00084B4E">
        <w:t>js</w:t>
      </w:r>
      <w:proofErr w:type="spellEnd"/>
      <w:r w:rsidRPr="00084B4E">
        <w:t xml:space="preserve"> и .</w:t>
      </w:r>
      <w:proofErr w:type="spellStart"/>
      <w:r w:rsidRPr="00084B4E">
        <w:t>sql</w:t>
      </w:r>
      <w:proofErr w:type="spellEnd"/>
      <w:r w:rsidRPr="00084B4E">
        <w:t xml:space="preserve">. Стили интегрируй в HTML-код. Избегай </w:t>
      </w:r>
      <w:proofErr w:type="gramStart"/>
      <w:r w:rsidRPr="00084B4E">
        <w:t>использования .</w:t>
      </w:r>
      <w:proofErr w:type="spellStart"/>
      <w:r w:rsidRPr="00084B4E">
        <w:t>env</w:t>
      </w:r>
      <w:proofErr w:type="spellEnd"/>
      <w:proofErr w:type="gramEnd"/>
      <w:r w:rsidRPr="00084B4E">
        <w:t>-файлов - все конфигурации должны быть в открытом коде."</w:t>
      </w:r>
    </w:p>
    <w:p w14:paraId="7FB9BBFB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136D8B6A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>• Детализированные требования:</w:t>
      </w:r>
    </w:p>
    <w:p w14:paraId="6C8A2577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>"Создай приложение для управления задачами со следующим функционалом:</w:t>
      </w:r>
    </w:p>
    <w:p w14:paraId="0ACC3CC5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584412D4" w14:textId="52A39EC2" w:rsidR="00084B4E" w:rsidRPr="00084B4E" w:rsidRDefault="00084B4E" w:rsidP="00084B4E">
      <w:pPr>
        <w:pStyle w:val="aff8"/>
        <w:tabs>
          <w:tab w:val="left" w:pos="993"/>
        </w:tabs>
      </w:pPr>
      <w:r>
        <w:t>1)</w:t>
      </w:r>
      <w:r w:rsidRPr="00084B4E">
        <w:t>База данных для хранения:</w:t>
      </w:r>
    </w:p>
    <w:p w14:paraId="469330DF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17C6BD65" w14:textId="77777777" w:rsidR="00084B4E" w:rsidRPr="00084B4E" w:rsidRDefault="00084B4E" w:rsidP="00084B4E">
      <w:pPr>
        <w:pStyle w:val="aff8"/>
        <w:numPr>
          <w:ilvl w:val="0"/>
          <w:numId w:val="27"/>
        </w:numPr>
        <w:tabs>
          <w:tab w:val="left" w:pos="993"/>
        </w:tabs>
      </w:pPr>
      <w:r w:rsidRPr="00084B4E">
        <w:t>Учётных записей пользователей</w:t>
      </w:r>
    </w:p>
    <w:p w14:paraId="3E5C9220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005EA594" w14:textId="77777777" w:rsidR="00084B4E" w:rsidRPr="00084B4E" w:rsidRDefault="00084B4E" w:rsidP="00084B4E">
      <w:pPr>
        <w:pStyle w:val="aff8"/>
        <w:numPr>
          <w:ilvl w:val="0"/>
          <w:numId w:val="27"/>
        </w:numPr>
        <w:tabs>
          <w:tab w:val="left" w:pos="993"/>
        </w:tabs>
      </w:pPr>
      <w:r w:rsidRPr="00084B4E">
        <w:t>Задач с привязкой к пользователям</w:t>
      </w:r>
    </w:p>
    <w:p w14:paraId="4A02CAF9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683192BD" w14:textId="0F095793" w:rsidR="00084B4E" w:rsidRPr="00084B4E" w:rsidRDefault="00084B4E" w:rsidP="00084B4E">
      <w:pPr>
        <w:pStyle w:val="aff8"/>
        <w:tabs>
          <w:tab w:val="left" w:pos="993"/>
        </w:tabs>
      </w:pPr>
      <w:r>
        <w:t>2)</w:t>
      </w:r>
      <w:r w:rsidRPr="00084B4E">
        <w:t>Веб-сервер с REST API для обработки:</w:t>
      </w:r>
    </w:p>
    <w:p w14:paraId="50D7548B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6FD34A4F" w14:textId="77777777" w:rsidR="00084B4E" w:rsidRPr="00084B4E" w:rsidRDefault="00084B4E" w:rsidP="00084B4E">
      <w:pPr>
        <w:pStyle w:val="aff8"/>
        <w:numPr>
          <w:ilvl w:val="0"/>
          <w:numId w:val="28"/>
        </w:numPr>
        <w:tabs>
          <w:tab w:val="left" w:pos="993"/>
        </w:tabs>
      </w:pPr>
      <w:r w:rsidRPr="00084B4E">
        <w:t>Регистрации/аутентификации</w:t>
      </w:r>
    </w:p>
    <w:p w14:paraId="17D6B588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22FEED90" w14:textId="77777777" w:rsidR="00084B4E" w:rsidRPr="00084B4E" w:rsidRDefault="00084B4E" w:rsidP="00084B4E">
      <w:pPr>
        <w:pStyle w:val="aff8"/>
        <w:numPr>
          <w:ilvl w:val="0"/>
          <w:numId w:val="28"/>
        </w:numPr>
        <w:tabs>
          <w:tab w:val="left" w:pos="993"/>
        </w:tabs>
      </w:pPr>
      <w:r w:rsidRPr="00084B4E">
        <w:t>CRUD-операций с задачами</w:t>
      </w:r>
    </w:p>
    <w:p w14:paraId="28EC67E8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105B0AC6" w14:textId="77777777" w:rsidR="00084B4E" w:rsidRPr="00084B4E" w:rsidRDefault="00084B4E" w:rsidP="00084B4E">
      <w:pPr>
        <w:pStyle w:val="aff8"/>
        <w:numPr>
          <w:ilvl w:val="0"/>
          <w:numId w:val="28"/>
        </w:numPr>
        <w:tabs>
          <w:tab w:val="left" w:pos="993"/>
        </w:tabs>
      </w:pPr>
      <w:r w:rsidRPr="00084B4E">
        <w:t xml:space="preserve">Связи аккаунтов с </w:t>
      </w:r>
      <w:proofErr w:type="spellStart"/>
      <w:r w:rsidRPr="00084B4E">
        <w:t>Telegram</w:t>
      </w:r>
      <w:proofErr w:type="spellEnd"/>
    </w:p>
    <w:p w14:paraId="0FB8F917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4638B2CF" w14:textId="456F735F" w:rsidR="00084B4E" w:rsidRPr="00084B4E" w:rsidRDefault="00084B4E" w:rsidP="00084B4E">
      <w:pPr>
        <w:pStyle w:val="aff8"/>
        <w:tabs>
          <w:tab w:val="left" w:pos="993"/>
        </w:tabs>
      </w:pPr>
      <w:r>
        <w:t>3)</w:t>
      </w:r>
      <w:proofErr w:type="spellStart"/>
      <w:r w:rsidRPr="00084B4E">
        <w:t>Telegram</w:t>
      </w:r>
      <w:proofErr w:type="spellEnd"/>
      <w:r w:rsidRPr="00084B4E">
        <w:t>-бота с командами:</w:t>
      </w:r>
    </w:p>
    <w:p w14:paraId="083085AC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4884BC20" w14:textId="77777777" w:rsidR="00084B4E" w:rsidRPr="00084B4E" w:rsidRDefault="00084B4E" w:rsidP="00084B4E">
      <w:pPr>
        <w:pStyle w:val="aff8"/>
        <w:numPr>
          <w:ilvl w:val="0"/>
          <w:numId w:val="29"/>
        </w:numPr>
        <w:tabs>
          <w:tab w:val="left" w:pos="993"/>
        </w:tabs>
      </w:pPr>
      <w:r w:rsidRPr="00084B4E">
        <w:t>Привязка учётной записи</w:t>
      </w:r>
    </w:p>
    <w:p w14:paraId="2731EAA6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41039FAC" w14:textId="77777777" w:rsidR="00084B4E" w:rsidRPr="00084B4E" w:rsidRDefault="00084B4E" w:rsidP="00084B4E">
      <w:pPr>
        <w:pStyle w:val="aff8"/>
        <w:numPr>
          <w:ilvl w:val="0"/>
          <w:numId w:val="29"/>
        </w:numPr>
        <w:tabs>
          <w:tab w:val="left" w:pos="993"/>
        </w:tabs>
      </w:pPr>
      <w:r w:rsidRPr="00084B4E">
        <w:t>Управление задачами (добавление/просмотр/редактирование/удаление)</w:t>
      </w:r>
    </w:p>
    <w:p w14:paraId="43115A42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0BC0687A" w14:textId="30D40977" w:rsidR="00084B4E" w:rsidRPr="00084B4E" w:rsidRDefault="00084B4E" w:rsidP="00084B4E">
      <w:pPr>
        <w:pStyle w:val="aff8"/>
        <w:tabs>
          <w:tab w:val="left" w:pos="993"/>
        </w:tabs>
      </w:pPr>
      <w:r>
        <w:t>4)</w:t>
      </w:r>
      <w:r w:rsidRPr="00084B4E">
        <w:t>Клиентский интерфейс с:</w:t>
      </w:r>
    </w:p>
    <w:p w14:paraId="6F74C345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6D741BAF" w14:textId="77777777" w:rsidR="00084B4E" w:rsidRPr="00084B4E" w:rsidRDefault="00084B4E" w:rsidP="00084B4E">
      <w:pPr>
        <w:pStyle w:val="aff8"/>
        <w:numPr>
          <w:ilvl w:val="0"/>
          <w:numId w:val="30"/>
        </w:numPr>
        <w:tabs>
          <w:tab w:val="left" w:pos="993"/>
        </w:tabs>
      </w:pPr>
      <w:r w:rsidRPr="00084B4E">
        <w:lastRenderedPageBreak/>
        <w:t>Адаптивным дизайном</w:t>
      </w:r>
    </w:p>
    <w:p w14:paraId="1A56FEE3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167D1D1D" w14:textId="77777777" w:rsidR="00084B4E" w:rsidRPr="00084B4E" w:rsidRDefault="00084B4E" w:rsidP="00084B4E">
      <w:pPr>
        <w:pStyle w:val="aff8"/>
        <w:numPr>
          <w:ilvl w:val="0"/>
          <w:numId w:val="30"/>
        </w:numPr>
        <w:tabs>
          <w:tab w:val="left" w:pos="993"/>
        </w:tabs>
      </w:pPr>
      <w:r w:rsidRPr="00084B4E">
        <w:t>Формой аутентификации</w:t>
      </w:r>
    </w:p>
    <w:p w14:paraId="58D2A26C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23ADEE9D" w14:textId="77777777" w:rsidR="00084B4E" w:rsidRPr="00084B4E" w:rsidRDefault="00084B4E" w:rsidP="00084B4E">
      <w:pPr>
        <w:pStyle w:val="aff8"/>
        <w:numPr>
          <w:ilvl w:val="0"/>
          <w:numId w:val="30"/>
        </w:numPr>
        <w:tabs>
          <w:tab w:val="left" w:pos="993"/>
        </w:tabs>
      </w:pPr>
      <w:r w:rsidRPr="00084B4E">
        <w:t>Интерактивной таблицей задач</w:t>
      </w:r>
    </w:p>
    <w:p w14:paraId="62A7CDA8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5A8990F4" w14:textId="77777777" w:rsidR="00084B4E" w:rsidRPr="00084B4E" w:rsidRDefault="00084B4E" w:rsidP="00084B4E">
      <w:pPr>
        <w:pStyle w:val="aff8"/>
        <w:numPr>
          <w:ilvl w:val="0"/>
          <w:numId w:val="30"/>
        </w:numPr>
        <w:tabs>
          <w:tab w:val="left" w:pos="993"/>
        </w:tabs>
      </w:pPr>
      <w:r w:rsidRPr="00084B4E">
        <w:t>Динамическим обновлением контента</w:t>
      </w:r>
    </w:p>
    <w:p w14:paraId="6A8AC232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6848E508" w14:textId="51608C9D" w:rsidR="00084B4E" w:rsidRPr="00084B4E" w:rsidRDefault="00084B4E" w:rsidP="00084B4E">
      <w:pPr>
        <w:pStyle w:val="aff8"/>
        <w:tabs>
          <w:tab w:val="left" w:pos="993"/>
        </w:tabs>
      </w:pPr>
      <w:r>
        <w:t>5)</w:t>
      </w:r>
      <w:r w:rsidRPr="00084B4E">
        <w:t>Меры безопасности:</w:t>
      </w:r>
    </w:p>
    <w:p w14:paraId="4F876130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17A83CE4" w14:textId="77777777" w:rsidR="00084B4E" w:rsidRPr="00084B4E" w:rsidRDefault="00084B4E" w:rsidP="00084B4E">
      <w:pPr>
        <w:pStyle w:val="aff8"/>
        <w:numPr>
          <w:ilvl w:val="0"/>
          <w:numId w:val="31"/>
        </w:numPr>
        <w:tabs>
          <w:tab w:val="left" w:pos="993"/>
        </w:tabs>
      </w:pPr>
      <w:r w:rsidRPr="00084B4E">
        <w:t>Хеширование паролей</w:t>
      </w:r>
    </w:p>
    <w:p w14:paraId="2C34B120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7C7BD83C" w14:textId="2CF7BEC1" w:rsidR="00084B4E" w:rsidRPr="00084B4E" w:rsidRDefault="00084B4E" w:rsidP="00084B4E">
      <w:pPr>
        <w:pStyle w:val="aff8"/>
        <w:tabs>
          <w:tab w:val="left" w:pos="993"/>
        </w:tabs>
      </w:pPr>
      <w:r>
        <w:t>6)</w:t>
      </w:r>
      <w:r w:rsidRPr="00084B4E">
        <w:t>Интеграционные требования:</w:t>
      </w:r>
    </w:p>
    <w:p w14:paraId="36237E2B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0AAC0194" w14:textId="77777777" w:rsidR="00084B4E" w:rsidRPr="00084B4E" w:rsidRDefault="00084B4E" w:rsidP="00084B4E">
      <w:pPr>
        <w:pStyle w:val="aff8"/>
        <w:numPr>
          <w:ilvl w:val="0"/>
          <w:numId w:val="31"/>
        </w:numPr>
        <w:tabs>
          <w:tab w:val="left" w:pos="993"/>
        </w:tabs>
      </w:pPr>
      <w:r w:rsidRPr="00084B4E">
        <w:t xml:space="preserve">Двусторонняя синхронизация веб-интерфейса и </w:t>
      </w:r>
      <w:proofErr w:type="spellStart"/>
      <w:r w:rsidRPr="00084B4E">
        <w:t>Telegram</w:t>
      </w:r>
      <w:proofErr w:type="spellEnd"/>
    </w:p>
    <w:p w14:paraId="03C548F6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428CAFB4" w14:textId="77777777" w:rsidR="00084B4E" w:rsidRPr="00084B4E" w:rsidRDefault="00084B4E" w:rsidP="00084B4E">
      <w:pPr>
        <w:pStyle w:val="aff8"/>
        <w:numPr>
          <w:ilvl w:val="0"/>
          <w:numId w:val="31"/>
        </w:numPr>
        <w:tabs>
          <w:tab w:val="left" w:pos="993"/>
        </w:tabs>
      </w:pPr>
      <w:r w:rsidRPr="00084B4E">
        <w:t>Единая точка доступа к БД</w:t>
      </w:r>
    </w:p>
    <w:p w14:paraId="2A3D57EC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0E62AFCF" w14:textId="21FBB9D8" w:rsidR="00084B4E" w:rsidRPr="00084B4E" w:rsidRDefault="00084B4E" w:rsidP="00084B4E">
      <w:pPr>
        <w:pStyle w:val="aff8"/>
        <w:numPr>
          <w:ilvl w:val="0"/>
          <w:numId w:val="31"/>
        </w:numPr>
        <w:tabs>
          <w:tab w:val="left" w:pos="993"/>
        </w:tabs>
      </w:pPr>
      <w:r w:rsidRPr="00084B4E">
        <w:t>Автоматическое обновление UI при изменениях</w:t>
      </w:r>
    </w:p>
    <w:p w14:paraId="7AFF5F14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31EF7C06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>• Дополнительные запросы:</w:t>
      </w:r>
    </w:p>
    <w:p w14:paraId="4B75D276" w14:textId="51154838" w:rsidR="00084B4E" w:rsidRPr="00084B4E" w:rsidRDefault="00084B4E" w:rsidP="00084B4E">
      <w:pPr>
        <w:pStyle w:val="aff8"/>
        <w:tabs>
          <w:tab w:val="left" w:pos="993"/>
        </w:tabs>
      </w:pPr>
      <w:r w:rsidRPr="00084B4E">
        <w:t xml:space="preserve">Для решения конкретных проблем разработки использовались уточняющие </w:t>
      </w:r>
      <w:proofErr w:type="spellStart"/>
      <w:r w:rsidRPr="00084B4E">
        <w:t>промпты</w:t>
      </w:r>
      <w:proofErr w:type="spellEnd"/>
      <w:r w:rsidRPr="00084B4E">
        <w:t>, направленные на:</w:t>
      </w:r>
    </w:p>
    <w:p w14:paraId="0217E25F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69540065" w14:textId="77777777" w:rsidR="00084B4E" w:rsidRPr="00084B4E" w:rsidRDefault="00084B4E" w:rsidP="00084B4E">
      <w:pPr>
        <w:pStyle w:val="aff8"/>
        <w:numPr>
          <w:ilvl w:val="0"/>
          <w:numId w:val="32"/>
        </w:numPr>
        <w:tabs>
          <w:tab w:val="left" w:pos="993"/>
        </w:tabs>
      </w:pPr>
      <w:r w:rsidRPr="00084B4E">
        <w:t>Исправление функциональных недоработок</w:t>
      </w:r>
    </w:p>
    <w:p w14:paraId="56A01123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55BE5284" w14:textId="77777777" w:rsidR="00084B4E" w:rsidRPr="00084B4E" w:rsidRDefault="00084B4E" w:rsidP="00084B4E">
      <w:pPr>
        <w:pStyle w:val="aff8"/>
        <w:numPr>
          <w:ilvl w:val="0"/>
          <w:numId w:val="32"/>
        </w:numPr>
        <w:tabs>
          <w:tab w:val="left" w:pos="993"/>
        </w:tabs>
      </w:pPr>
      <w:r w:rsidRPr="00084B4E">
        <w:t>Разъяснение принципов работы компонентов</w:t>
      </w:r>
    </w:p>
    <w:p w14:paraId="017073E3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521A8E73" w14:textId="77777777" w:rsidR="00084B4E" w:rsidRPr="00084B4E" w:rsidRDefault="00084B4E" w:rsidP="00084B4E">
      <w:pPr>
        <w:pStyle w:val="aff8"/>
        <w:numPr>
          <w:ilvl w:val="0"/>
          <w:numId w:val="32"/>
        </w:numPr>
        <w:tabs>
          <w:tab w:val="left" w:pos="993"/>
        </w:tabs>
      </w:pPr>
      <w:r w:rsidRPr="00084B4E">
        <w:t>Настройку среды запуска приложения"</w:t>
      </w:r>
    </w:p>
    <w:p w14:paraId="5FD7BA74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7218CFED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>Проблемы при взаимодействии с ИИ:</w:t>
      </w:r>
    </w:p>
    <w:p w14:paraId="3CEDA47E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03CC571C" w14:textId="451690C2" w:rsidR="00084B4E" w:rsidRPr="00084B4E" w:rsidRDefault="00084B4E" w:rsidP="00084B4E">
      <w:pPr>
        <w:pStyle w:val="aff8"/>
        <w:tabs>
          <w:tab w:val="left" w:pos="993"/>
        </w:tabs>
      </w:pPr>
      <w:r>
        <w:t>1)</w:t>
      </w:r>
      <w:r w:rsidRPr="00084B4E">
        <w:t>Неконтролируемые изменения UI:</w:t>
      </w:r>
    </w:p>
    <w:p w14:paraId="51367EC6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lastRenderedPageBreak/>
        <w:t>При повторной генерации HTML-кода для исправления ошибок (включая встроенный JavaScript) ИИ изменял дизайн интерфейса, игнорируя требования сохранения оригинального стиля.</w:t>
      </w:r>
    </w:p>
    <w:p w14:paraId="32AA5536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4B93C5F1" w14:textId="0B84E887" w:rsidR="00084B4E" w:rsidRPr="00084B4E" w:rsidRDefault="00084B4E" w:rsidP="00084B4E">
      <w:pPr>
        <w:pStyle w:val="aff8"/>
        <w:tabs>
          <w:tab w:val="left" w:pos="993"/>
        </w:tabs>
      </w:pPr>
      <w:r>
        <w:t>2)</w:t>
      </w:r>
      <w:r w:rsidRPr="00084B4E">
        <w:t>Проблемы сохранения данных:</w:t>
      </w:r>
    </w:p>
    <w:p w14:paraId="7F1D99C5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 xml:space="preserve">После перезапуска сервера записи пользователей сохранялись в БД, но задачи из таблицы </w:t>
      </w:r>
      <w:proofErr w:type="spellStart"/>
      <w:r w:rsidRPr="00084B4E">
        <w:t>tasks</w:t>
      </w:r>
      <w:proofErr w:type="spellEnd"/>
      <w:r w:rsidRPr="00084B4E">
        <w:t xml:space="preserve"> терялись.</w:t>
      </w:r>
    </w:p>
    <w:p w14:paraId="2DA117FF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18226E2D" w14:textId="1F6037B6" w:rsidR="00084B4E" w:rsidRPr="00084B4E" w:rsidRDefault="00084B4E" w:rsidP="00084B4E">
      <w:pPr>
        <w:pStyle w:val="aff8"/>
        <w:tabs>
          <w:tab w:val="left" w:pos="993"/>
        </w:tabs>
      </w:pPr>
      <w:r>
        <w:t>3)</w:t>
      </w:r>
      <w:r w:rsidRPr="00084B4E">
        <w:t>Сложности с конфиденциальными данными:</w:t>
      </w:r>
    </w:p>
    <w:p w14:paraId="7BE97455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 xml:space="preserve">Попытки переноса чувствительной информации </w:t>
      </w:r>
      <w:proofErr w:type="gramStart"/>
      <w:r w:rsidRPr="00084B4E">
        <w:t>в .</w:t>
      </w:r>
      <w:proofErr w:type="spellStart"/>
      <w:r w:rsidRPr="00084B4E">
        <w:t>env</w:t>
      </w:r>
      <w:proofErr w:type="spellEnd"/>
      <w:proofErr w:type="gramEnd"/>
      <w:r w:rsidRPr="00084B4E">
        <w:t xml:space="preserve">-файл блокировались из-за ошибок загрузки пакета </w:t>
      </w:r>
      <w:proofErr w:type="spellStart"/>
      <w:r w:rsidRPr="00084B4E">
        <w:t>dotenv</w:t>
      </w:r>
      <w:proofErr w:type="spellEnd"/>
      <w:r w:rsidRPr="00084B4E">
        <w:t xml:space="preserve"> в VS Code.</w:t>
      </w:r>
    </w:p>
    <w:p w14:paraId="4620E5BA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7719EC5B" w14:textId="1CDEF038" w:rsidR="00084B4E" w:rsidRPr="00084B4E" w:rsidRDefault="00084B4E" w:rsidP="00084B4E">
      <w:pPr>
        <w:pStyle w:val="aff8"/>
        <w:tabs>
          <w:tab w:val="left" w:pos="993"/>
        </w:tabs>
      </w:pPr>
      <w:r>
        <w:t>4)</w:t>
      </w:r>
      <w:r w:rsidRPr="00084B4E">
        <w:t xml:space="preserve">Ошибки синхронизации с </w:t>
      </w:r>
      <w:proofErr w:type="spellStart"/>
      <w:r w:rsidRPr="00084B4E">
        <w:t>Telegram</w:t>
      </w:r>
      <w:proofErr w:type="spellEnd"/>
      <w:r w:rsidRPr="00084B4E">
        <w:t>:</w:t>
      </w:r>
    </w:p>
    <w:p w14:paraId="388D4C74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>Бот не получал актуальные данные из БД по причине некорректной настройки механизма опроса обновлений.</w:t>
      </w:r>
    </w:p>
    <w:p w14:paraId="1FBADF7A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5F1BFCEC" w14:textId="68207670" w:rsidR="00084B4E" w:rsidRPr="00084B4E" w:rsidRDefault="00084B4E" w:rsidP="00084B4E">
      <w:pPr>
        <w:pStyle w:val="aff8"/>
        <w:tabs>
          <w:tab w:val="left" w:pos="993"/>
        </w:tabs>
      </w:pPr>
      <w:r>
        <w:t>5)</w:t>
      </w:r>
      <w:r w:rsidRPr="00084B4E">
        <w:t>Проблемы проверки привязки аккаунта:</w:t>
      </w:r>
    </w:p>
    <w:p w14:paraId="4FC2CD04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 xml:space="preserve">Первоначальная реализация не включала проверку связи </w:t>
      </w:r>
      <w:proofErr w:type="spellStart"/>
      <w:r w:rsidRPr="00084B4E">
        <w:t>Telegram</w:t>
      </w:r>
      <w:proofErr w:type="spellEnd"/>
      <w:r w:rsidRPr="00084B4E">
        <w:t xml:space="preserve"> ID с учётными записями пользователей.</w:t>
      </w:r>
    </w:p>
    <w:p w14:paraId="7F3FDFC7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5078C084" w14:textId="2134A28F" w:rsidR="00084B4E" w:rsidRPr="00084B4E" w:rsidRDefault="00084B4E" w:rsidP="00084B4E">
      <w:pPr>
        <w:pStyle w:val="aff8"/>
        <w:tabs>
          <w:tab w:val="left" w:pos="993"/>
        </w:tabs>
      </w:pPr>
      <w:r>
        <w:t>6)</w:t>
      </w:r>
      <w:r w:rsidRPr="00084B4E">
        <w:t>Ошибки подключения к БД:</w:t>
      </w:r>
    </w:p>
    <w:p w14:paraId="437E5F18" w14:textId="77777777" w:rsidR="00084B4E" w:rsidRPr="00084B4E" w:rsidRDefault="00084B4E" w:rsidP="00084B4E">
      <w:pPr>
        <w:pStyle w:val="aff8"/>
        <w:tabs>
          <w:tab w:val="left" w:pos="993"/>
        </w:tabs>
      </w:pPr>
      <w:r w:rsidRPr="00084B4E">
        <w:t>Сбои возникали из-за неверных параметров подключения (хост, пользователь, пароль) в конфигурации пула соединений.</w:t>
      </w:r>
    </w:p>
    <w:p w14:paraId="6212FF12" w14:textId="77777777" w:rsidR="00084B4E" w:rsidRPr="00084B4E" w:rsidRDefault="00084B4E" w:rsidP="00084B4E">
      <w:pPr>
        <w:pStyle w:val="aff8"/>
        <w:tabs>
          <w:tab w:val="left" w:pos="993"/>
        </w:tabs>
      </w:pPr>
    </w:p>
    <w:p w14:paraId="0DD05033" w14:textId="53285856" w:rsidR="00084B4E" w:rsidRPr="00084B4E" w:rsidRDefault="00084B4E" w:rsidP="00084B4E">
      <w:pPr>
        <w:pStyle w:val="aff8"/>
        <w:tabs>
          <w:tab w:val="left" w:pos="993"/>
        </w:tabs>
      </w:pPr>
      <w:r>
        <w:t>7)</w:t>
      </w:r>
      <w:r w:rsidRPr="00084B4E">
        <w:t>Проблемы зависимостей:</w:t>
      </w:r>
    </w:p>
    <w:p w14:paraId="69C083C7" w14:textId="0BA17545" w:rsidR="00244A9E" w:rsidRDefault="00084B4E" w:rsidP="00084B4E">
      <w:pPr>
        <w:pStyle w:val="aff8"/>
        <w:tabs>
          <w:tab w:val="left" w:pos="993"/>
        </w:tabs>
        <w:ind w:left="0"/>
      </w:pPr>
      <w:r w:rsidRPr="00084B4E">
        <w:t>При структурировании проекта (</w:t>
      </w:r>
      <w:proofErr w:type="spellStart"/>
      <w:r w:rsidRPr="00084B4E">
        <w:t>public</w:t>
      </w:r>
      <w:proofErr w:type="spellEnd"/>
      <w:r w:rsidRPr="00084B4E">
        <w:t>/</w:t>
      </w:r>
      <w:proofErr w:type="spellStart"/>
      <w:r w:rsidRPr="00084B4E">
        <w:t>server</w:t>
      </w:r>
      <w:proofErr w:type="spellEnd"/>
      <w:r w:rsidRPr="00084B4E">
        <w:t>) возникали ошибки загрузки пакетов, вероятно из-за устаревших версий, требующих ручной установки.</w:t>
      </w:r>
      <w:r w:rsidR="00244A9E">
        <w:br w:type="page"/>
      </w:r>
    </w:p>
    <w:p w14:paraId="3BD6FB55" w14:textId="65E99A64" w:rsidR="00244A9E" w:rsidRDefault="00244A9E" w:rsidP="00244A9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4</w:t>
      </w:r>
      <w:r w:rsidRPr="00CA3906">
        <w:rPr>
          <w:b/>
          <w:bCs/>
          <w:sz w:val="28"/>
          <w:szCs w:val="24"/>
        </w:rPr>
        <w:t>.</w:t>
      </w:r>
      <w:r w:rsidRPr="00334BD8">
        <w:rPr>
          <w:b/>
          <w:bCs/>
          <w:sz w:val="28"/>
          <w:szCs w:val="24"/>
        </w:rPr>
        <w:t> </w:t>
      </w:r>
      <w:r>
        <w:rPr>
          <w:b/>
          <w:bCs/>
          <w:sz w:val="28"/>
          <w:szCs w:val="24"/>
        </w:rPr>
        <w:t>Работа внутренних процессов</w:t>
      </w:r>
    </w:p>
    <w:p w14:paraId="780CDFE9" w14:textId="033F79D1" w:rsidR="00244A9E" w:rsidRPr="00244A9E" w:rsidRDefault="00244A9E" w:rsidP="00244A9E">
      <w:pPr>
        <w:rPr>
          <w:sz w:val="28"/>
          <w:szCs w:val="24"/>
        </w:rPr>
      </w:pPr>
      <w:r w:rsidRPr="00244A9E">
        <w:rPr>
          <w:sz w:val="28"/>
          <w:szCs w:val="24"/>
        </w:rPr>
        <w:t>4.1 Регистрация</w:t>
      </w:r>
    </w:p>
    <w:p w14:paraId="395BE9D5" w14:textId="27E2B847" w:rsidR="000F3A47" w:rsidRPr="000F3A47" w:rsidRDefault="000F3A47" w:rsidP="000F3A47">
      <w:pPr>
        <w:ind w:firstLine="0"/>
      </w:pPr>
      <w:r w:rsidRPr="000F3A47">
        <w:t>• Пользователь вводит логин и пароль;</w:t>
      </w:r>
    </w:p>
    <w:p w14:paraId="1626741D" w14:textId="77777777" w:rsidR="000F3A47" w:rsidRPr="000F3A47" w:rsidRDefault="000F3A47" w:rsidP="000F3A47">
      <w:pPr>
        <w:ind w:firstLine="0"/>
      </w:pPr>
      <w:r w:rsidRPr="000F3A47">
        <w:t>• Система проверяет наличие пользователя в БД;</w:t>
      </w:r>
    </w:p>
    <w:p w14:paraId="5C4126F1" w14:textId="77777777" w:rsidR="000F3A47" w:rsidRPr="000F3A47" w:rsidRDefault="000F3A47" w:rsidP="000F3A47">
      <w:pPr>
        <w:ind w:firstLine="0"/>
      </w:pPr>
      <w:r w:rsidRPr="000F3A47">
        <w:t xml:space="preserve">• Пароль </w:t>
      </w:r>
      <w:proofErr w:type="spellStart"/>
      <w:r w:rsidRPr="000F3A47">
        <w:t>хешируется</w:t>
      </w:r>
      <w:proofErr w:type="spellEnd"/>
      <w:r w:rsidRPr="000F3A47">
        <w:t xml:space="preserve"> алгоритмом </w:t>
      </w:r>
      <w:proofErr w:type="spellStart"/>
      <w:r w:rsidRPr="000F3A47">
        <w:t>bcrypt</w:t>
      </w:r>
      <w:proofErr w:type="spellEnd"/>
      <w:r w:rsidRPr="000F3A47">
        <w:t>;</w:t>
      </w:r>
    </w:p>
    <w:p w14:paraId="2C54F006" w14:textId="4A7FE469" w:rsidR="00244A9E" w:rsidRPr="00244A9E" w:rsidRDefault="000F3A47" w:rsidP="000F3A47">
      <w:pPr>
        <w:ind w:firstLine="0"/>
      </w:pPr>
      <w:r w:rsidRPr="000F3A47">
        <w:t xml:space="preserve">• Данные сохраняются в таблицу </w:t>
      </w:r>
      <w:proofErr w:type="spellStart"/>
      <w:r w:rsidRPr="000F3A47">
        <w:t>users</w:t>
      </w:r>
      <w:proofErr w:type="spellEnd"/>
      <w:r w:rsidRPr="000F3A47">
        <w:t>.</w:t>
      </w:r>
    </w:p>
    <w:p w14:paraId="45FE1165" w14:textId="5D351C0B" w:rsidR="00244A9E" w:rsidRPr="00244A9E" w:rsidRDefault="00244A9E" w:rsidP="00244A9E">
      <w:pPr>
        <w:rPr>
          <w:sz w:val="28"/>
          <w:szCs w:val="24"/>
        </w:rPr>
      </w:pPr>
      <w:r w:rsidRPr="00244A9E">
        <w:rPr>
          <w:sz w:val="28"/>
          <w:szCs w:val="24"/>
        </w:rPr>
        <w:t>4.</w:t>
      </w:r>
      <w:r w:rsidRPr="00F47B5E">
        <w:rPr>
          <w:sz w:val="28"/>
          <w:szCs w:val="24"/>
        </w:rPr>
        <w:t>2</w:t>
      </w:r>
      <w:r w:rsidRPr="00244A9E">
        <w:rPr>
          <w:sz w:val="28"/>
          <w:szCs w:val="24"/>
        </w:rPr>
        <w:t xml:space="preserve"> </w:t>
      </w:r>
      <w:r>
        <w:rPr>
          <w:sz w:val="28"/>
          <w:szCs w:val="24"/>
        </w:rPr>
        <w:t>Вход</w:t>
      </w:r>
    </w:p>
    <w:p w14:paraId="2A7650B1" w14:textId="77777777" w:rsidR="000F3A47" w:rsidRPr="000F3A47" w:rsidRDefault="000F3A47" w:rsidP="000F3A47">
      <w:pPr>
        <w:ind w:firstLine="0"/>
      </w:pPr>
      <w:r w:rsidRPr="000F3A47">
        <w:t>• Пользователь вводит учётные данные;</w:t>
      </w:r>
    </w:p>
    <w:p w14:paraId="18025E29" w14:textId="77777777" w:rsidR="000F3A47" w:rsidRPr="000F3A47" w:rsidRDefault="000F3A47" w:rsidP="000F3A47">
      <w:pPr>
        <w:ind w:firstLine="0"/>
      </w:pPr>
      <w:r w:rsidRPr="000F3A47">
        <w:t xml:space="preserve">• Сервер ищет пользователя в БД и сравнивает </w:t>
      </w:r>
      <w:proofErr w:type="spellStart"/>
      <w:r w:rsidRPr="000F3A47">
        <w:t>хеши</w:t>
      </w:r>
      <w:proofErr w:type="spellEnd"/>
      <w:r w:rsidRPr="000F3A47">
        <w:t xml:space="preserve"> паролей через </w:t>
      </w:r>
      <w:proofErr w:type="spellStart"/>
      <w:proofErr w:type="gramStart"/>
      <w:r w:rsidRPr="000F3A47">
        <w:t>bcrypt.compare</w:t>
      </w:r>
      <w:proofErr w:type="spellEnd"/>
      <w:proofErr w:type="gramEnd"/>
      <w:r w:rsidRPr="000F3A47">
        <w:t>;</w:t>
      </w:r>
    </w:p>
    <w:p w14:paraId="02D48B45" w14:textId="2DE305CA" w:rsidR="00244A9E" w:rsidRDefault="000F3A47" w:rsidP="000F3A47">
      <w:pPr>
        <w:ind w:firstLine="0"/>
      </w:pPr>
      <w:r w:rsidRPr="000F3A47">
        <w:t>• При успешной проверке создается JWT-сессия.</w:t>
      </w:r>
    </w:p>
    <w:p w14:paraId="3769C21F" w14:textId="5E582A43" w:rsidR="00244A9E" w:rsidRDefault="00244A9E" w:rsidP="00244A9E">
      <w:pPr>
        <w:rPr>
          <w:sz w:val="28"/>
          <w:szCs w:val="24"/>
        </w:rPr>
      </w:pPr>
      <w:r w:rsidRPr="00244A9E">
        <w:rPr>
          <w:sz w:val="28"/>
          <w:szCs w:val="24"/>
        </w:rPr>
        <w:t>4.</w:t>
      </w:r>
      <w:r w:rsidR="00032D73">
        <w:rPr>
          <w:sz w:val="28"/>
          <w:szCs w:val="24"/>
        </w:rPr>
        <w:t>3</w:t>
      </w:r>
      <w:r w:rsidRPr="00244A9E">
        <w:rPr>
          <w:sz w:val="28"/>
          <w:szCs w:val="24"/>
        </w:rPr>
        <w:t xml:space="preserve"> </w:t>
      </w:r>
      <w:r>
        <w:rPr>
          <w:sz w:val="28"/>
          <w:szCs w:val="24"/>
        </w:rPr>
        <w:t>Выход</w:t>
      </w:r>
    </w:p>
    <w:p w14:paraId="1BF42EF0" w14:textId="75266F87" w:rsidR="00244A9E" w:rsidRDefault="000F3A47" w:rsidP="00244A9E">
      <w:pPr>
        <w:ind w:firstLine="0"/>
      </w:pPr>
      <w:r w:rsidRPr="000F3A47">
        <w:t>• Уничтожение сессии пользователя.</w:t>
      </w:r>
    </w:p>
    <w:p w14:paraId="150336A8" w14:textId="59FB92EC" w:rsidR="00244A9E" w:rsidRDefault="00244A9E" w:rsidP="00244A9E">
      <w:pPr>
        <w:rPr>
          <w:sz w:val="28"/>
          <w:szCs w:val="24"/>
        </w:rPr>
      </w:pPr>
      <w:r w:rsidRPr="00244A9E">
        <w:rPr>
          <w:sz w:val="28"/>
          <w:szCs w:val="24"/>
        </w:rPr>
        <w:t>4.</w:t>
      </w:r>
      <w:r w:rsidR="00032D73">
        <w:rPr>
          <w:sz w:val="28"/>
          <w:szCs w:val="24"/>
        </w:rPr>
        <w:t>4</w:t>
      </w:r>
      <w:r w:rsidRPr="00244A9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Привязка аккаунта </w:t>
      </w:r>
    </w:p>
    <w:p w14:paraId="32F96490" w14:textId="77777777" w:rsidR="000F3A47" w:rsidRPr="000F3A47" w:rsidRDefault="000F3A47" w:rsidP="000F3A47">
      <w:pPr>
        <w:ind w:firstLine="0"/>
      </w:pPr>
      <w:r w:rsidRPr="000F3A47">
        <w:t>• Пользователь отправляет боту команду /</w:t>
      </w:r>
      <w:proofErr w:type="spellStart"/>
      <w:r w:rsidRPr="000F3A47">
        <w:t>start</w:t>
      </w:r>
      <w:proofErr w:type="spellEnd"/>
      <w:r w:rsidRPr="000F3A47">
        <w:t>;</w:t>
      </w:r>
    </w:p>
    <w:p w14:paraId="2493B2DE" w14:textId="77777777" w:rsidR="000F3A47" w:rsidRPr="000F3A47" w:rsidRDefault="000F3A47" w:rsidP="000F3A47">
      <w:pPr>
        <w:ind w:firstLine="0"/>
      </w:pPr>
      <w:r w:rsidRPr="000F3A47">
        <w:t>• Бот запрашивает логин и пароль из БД;</w:t>
      </w:r>
    </w:p>
    <w:p w14:paraId="050F3BB3" w14:textId="5141BE39" w:rsidR="00032D73" w:rsidRDefault="000F3A47" w:rsidP="000F3A47">
      <w:pPr>
        <w:ind w:firstLine="0"/>
      </w:pPr>
      <w:r w:rsidRPr="000F3A47">
        <w:t xml:space="preserve">• При успешной аутентификации </w:t>
      </w:r>
      <w:proofErr w:type="spellStart"/>
      <w:r w:rsidRPr="000F3A47">
        <w:t>Telegram</w:t>
      </w:r>
      <w:proofErr w:type="spellEnd"/>
      <w:r w:rsidRPr="000F3A47">
        <w:t xml:space="preserve"> ID сохраняется в БД и привязывается к аккаунту.</w:t>
      </w:r>
    </w:p>
    <w:p w14:paraId="3DC2DE75" w14:textId="75EF15BD" w:rsidR="00032D73" w:rsidRDefault="00032D73" w:rsidP="00032D73">
      <w:pPr>
        <w:rPr>
          <w:sz w:val="28"/>
          <w:szCs w:val="24"/>
        </w:rPr>
      </w:pPr>
      <w:r w:rsidRPr="00244A9E">
        <w:rPr>
          <w:sz w:val="28"/>
          <w:szCs w:val="24"/>
        </w:rPr>
        <w:t>4.</w:t>
      </w:r>
      <w:r>
        <w:rPr>
          <w:sz w:val="28"/>
          <w:szCs w:val="24"/>
        </w:rPr>
        <w:t>5</w:t>
      </w:r>
      <w:r w:rsidRPr="00244A9E">
        <w:rPr>
          <w:sz w:val="28"/>
          <w:szCs w:val="24"/>
        </w:rPr>
        <w:t xml:space="preserve"> </w:t>
      </w:r>
      <w:r>
        <w:rPr>
          <w:sz w:val="28"/>
          <w:szCs w:val="24"/>
        </w:rPr>
        <w:t>Работа бота</w:t>
      </w:r>
    </w:p>
    <w:p w14:paraId="6950A831" w14:textId="77777777" w:rsidR="000F3A47" w:rsidRPr="000F3A47" w:rsidRDefault="000F3A47" w:rsidP="000F3A47">
      <w:pPr>
        <w:ind w:firstLine="0"/>
      </w:pPr>
      <w:r w:rsidRPr="000F3A47">
        <w:t>• /</w:t>
      </w:r>
      <w:proofErr w:type="spellStart"/>
      <w:r w:rsidRPr="000F3A47">
        <w:t>add</w:t>
      </w:r>
      <w:proofErr w:type="spellEnd"/>
      <w:r w:rsidRPr="000F3A47">
        <w:t xml:space="preserve"> [текст] - добавление задачи;</w:t>
      </w:r>
    </w:p>
    <w:p w14:paraId="565158CF" w14:textId="77777777" w:rsidR="000F3A47" w:rsidRPr="000F3A47" w:rsidRDefault="000F3A47" w:rsidP="000F3A47">
      <w:pPr>
        <w:ind w:firstLine="0"/>
      </w:pPr>
      <w:r w:rsidRPr="000F3A47">
        <w:t>• /</w:t>
      </w:r>
      <w:proofErr w:type="spellStart"/>
      <w:r w:rsidRPr="000F3A47">
        <w:t>tasks</w:t>
      </w:r>
      <w:proofErr w:type="spellEnd"/>
      <w:r w:rsidRPr="000F3A47">
        <w:t xml:space="preserve"> - вывод списка задач;</w:t>
      </w:r>
    </w:p>
    <w:p w14:paraId="09C8E474" w14:textId="77777777" w:rsidR="000F3A47" w:rsidRPr="000F3A47" w:rsidRDefault="000F3A47" w:rsidP="000F3A47">
      <w:pPr>
        <w:ind w:firstLine="0"/>
      </w:pPr>
      <w:r w:rsidRPr="000F3A47">
        <w:t>• /</w:t>
      </w:r>
      <w:proofErr w:type="spellStart"/>
      <w:r w:rsidRPr="000F3A47">
        <w:t>edit</w:t>
      </w:r>
      <w:proofErr w:type="spellEnd"/>
      <w:r w:rsidRPr="000F3A47">
        <w:t xml:space="preserve"> [ID] [текст] - изменение задачи по ID;</w:t>
      </w:r>
    </w:p>
    <w:p w14:paraId="7AF0F527" w14:textId="77777777" w:rsidR="000F3A47" w:rsidRPr="000F3A47" w:rsidRDefault="000F3A47" w:rsidP="000F3A47">
      <w:pPr>
        <w:ind w:firstLine="0"/>
      </w:pPr>
      <w:r w:rsidRPr="000F3A47">
        <w:t>• /</w:t>
      </w:r>
      <w:proofErr w:type="spellStart"/>
      <w:r w:rsidRPr="000F3A47">
        <w:t>delete</w:t>
      </w:r>
      <w:proofErr w:type="spellEnd"/>
      <w:r w:rsidRPr="000F3A47">
        <w:t xml:space="preserve"> [ID] - удаление задачи по ID;</w:t>
      </w:r>
    </w:p>
    <w:p w14:paraId="6C7450C1" w14:textId="08F9D028" w:rsidR="00032D73" w:rsidRPr="00032D73" w:rsidRDefault="000F3A47" w:rsidP="000F3A47">
      <w:pPr>
        <w:ind w:firstLine="0"/>
      </w:pPr>
      <w:r w:rsidRPr="000F3A47">
        <w:t>• /</w:t>
      </w:r>
      <w:proofErr w:type="spellStart"/>
      <w:r w:rsidRPr="000F3A47">
        <w:t>logout</w:t>
      </w:r>
      <w:proofErr w:type="spellEnd"/>
      <w:r w:rsidRPr="000F3A47">
        <w:t xml:space="preserve"> - отвязка аккаунта.</w:t>
      </w:r>
    </w:p>
    <w:p w14:paraId="13C45D73" w14:textId="09138E80" w:rsidR="00032D73" w:rsidRPr="00032D73" w:rsidRDefault="00032D73" w:rsidP="00244A9E">
      <w:pPr>
        <w:ind w:firstLine="0"/>
      </w:pPr>
    </w:p>
    <w:p w14:paraId="2D2E64AF" w14:textId="77777777" w:rsidR="00244A9E" w:rsidRPr="00032D73" w:rsidRDefault="00244A9E" w:rsidP="00244A9E">
      <w:pPr>
        <w:rPr>
          <w:sz w:val="28"/>
          <w:szCs w:val="24"/>
        </w:rPr>
      </w:pPr>
    </w:p>
    <w:p w14:paraId="40F1BD98" w14:textId="77777777" w:rsidR="00244A9E" w:rsidRPr="00032D73" w:rsidRDefault="00244A9E" w:rsidP="00244A9E">
      <w:pPr>
        <w:ind w:firstLine="0"/>
      </w:pPr>
    </w:p>
    <w:p w14:paraId="5F3A9FF8" w14:textId="77777777" w:rsidR="00244A9E" w:rsidRPr="00032D73" w:rsidRDefault="00244A9E" w:rsidP="00244A9E">
      <w:pPr>
        <w:rPr>
          <w:sz w:val="28"/>
          <w:szCs w:val="24"/>
        </w:rPr>
      </w:pPr>
    </w:p>
    <w:p w14:paraId="6B10FE3E" w14:textId="77777777" w:rsidR="00244A9E" w:rsidRPr="00032D73" w:rsidRDefault="00244A9E" w:rsidP="00244A9E">
      <w:pPr>
        <w:rPr>
          <w:sz w:val="28"/>
          <w:szCs w:val="24"/>
        </w:rPr>
      </w:pPr>
    </w:p>
    <w:p w14:paraId="2FF91AAF" w14:textId="77777777" w:rsidR="00952980" w:rsidRDefault="00952980" w:rsidP="00032D73">
      <w:pPr>
        <w:rPr>
          <w:b/>
          <w:bCs/>
          <w:sz w:val="28"/>
          <w:szCs w:val="24"/>
        </w:rPr>
      </w:pPr>
    </w:p>
    <w:p w14:paraId="3B220520" w14:textId="77777777" w:rsidR="00952980" w:rsidRDefault="00952980" w:rsidP="00032D73">
      <w:pPr>
        <w:rPr>
          <w:b/>
          <w:bCs/>
          <w:sz w:val="28"/>
          <w:szCs w:val="24"/>
        </w:rPr>
      </w:pPr>
    </w:p>
    <w:p w14:paraId="530F24B2" w14:textId="028172E9" w:rsidR="00032D73" w:rsidRDefault="00032D73" w:rsidP="00032D7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Pr="00CA3906">
        <w:rPr>
          <w:b/>
          <w:bCs/>
          <w:sz w:val="28"/>
          <w:szCs w:val="24"/>
        </w:rPr>
        <w:t>.</w:t>
      </w:r>
      <w:r w:rsidRPr="00334BD8">
        <w:rPr>
          <w:b/>
          <w:bCs/>
          <w:sz w:val="28"/>
          <w:szCs w:val="24"/>
        </w:rPr>
        <w:t> </w:t>
      </w:r>
      <w:r>
        <w:rPr>
          <w:b/>
          <w:bCs/>
          <w:sz w:val="28"/>
          <w:szCs w:val="24"/>
        </w:rPr>
        <w:t>Вывод</w:t>
      </w:r>
    </w:p>
    <w:p w14:paraId="6E4E35E4" w14:textId="77777777" w:rsidR="000F3A47" w:rsidRDefault="000F3A47" w:rsidP="000F3A47">
      <w:r>
        <w:t>Разработанное решение полностью соответствует требованиям, обеспечивая:</w:t>
      </w:r>
    </w:p>
    <w:p w14:paraId="497654A7" w14:textId="77777777" w:rsidR="000F3A47" w:rsidRDefault="000F3A47" w:rsidP="000F3A47">
      <w:r>
        <w:t>• Безопасную авторизацию с хешированием паролей</w:t>
      </w:r>
    </w:p>
    <w:p w14:paraId="5B9A6900" w14:textId="77777777" w:rsidR="000F3A47" w:rsidRDefault="000F3A47" w:rsidP="000F3A47">
      <w:r>
        <w:t xml:space="preserve">• Двустороннюю синхронизацию данных между веб-интерфейсом и </w:t>
      </w:r>
      <w:proofErr w:type="spellStart"/>
      <w:r>
        <w:t>Telegram</w:t>
      </w:r>
      <w:proofErr w:type="spellEnd"/>
    </w:p>
    <w:p w14:paraId="4DBB1923" w14:textId="77777777" w:rsidR="000F3A47" w:rsidRDefault="000F3A47" w:rsidP="000F3A47">
      <w:r>
        <w:lastRenderedPageBreak/>
        <w:t>• Единую систему управления задачами через CRUD-операции</w:t>
      </w:r>
    </w:p>
    <w:p w14:paraId="1DC04263" w14:textId="77777777" w:rsidR="000F3A47" w:rsidRDefault="000F3A47" w:rsidP="000F3A47">
      <w:r>
        <w:t>• Корректную обработку сессий и привязку аккаунтов</w:t>
      </w:r>
    </w:p>
    <w:p w14:paraId="73BF8E4D" w14:textId="77777777" w:rsidR="000F3A47" w:rsidRDefault="000F3A47" w:rsidP="000F3A47"/>
    <w:p w14:paraId="33321E63" w14:textId="16C324F9" w:rsidR="00032D73" w:rsidRDefault="000F3A47" w:rsidP="000F3A47">
      <w:r>
        <w:t xml:space="preserve">Проблемы взаимодействия с ИИ (включая несохранение данных таблиц после перезапуска и ошибки </w:t>
      </w:r>
      <w:proofErr w:type="gramStart"/>
      <w:r>
        <w:t>интеграции .</w:t>
      </w:r>
      <w:proofErr w:type="spellStart"/>
      <w:r>
        <w:t>env</w:t>
      </w:r>
      <w:proofErr w:type="spellEnd"/>
      <w:proofErr w:type="gramEnd"/>
      <w:r>
        <w:t>) успешно решены через итеративные уточнения запросов. Кодовая база демонстрирует готовность к масштабированию.</w:t>
      </w:r>
      <w:r w:rsidR="00032D73">
        <w:br w:type="page"/>
      </w:r>
    </w:p>
    <w:p w14:paraId="60E7905F" w14:textId="646163FC" w:rsidR="00032D73" w:rsidRDefault="00032D73" w:rsidP="00032D7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lastRenderedPageBreak/>
        <w:t>Приложение</w:t>
      </w:r>
      <w:r w:rsidRPr="00F47B5E">
        <w:rPr>
          <w:b/>
          <w:bCs/>
          <w:sz w:val="28"/>
          <w:szCs w:val="24"/>
          <w:lang w:val="en-US"/>
        </w:rPr>
        <w:t xml:space="preserve"> 1. </w:t>
      </w:r>
      <w:r>
        <w:rPr>
          <w:b/>
          <w:bCs/>
          <w:sz w:val="28"/>
          <w:szCs w:val="24"/>
        </w:rPr>
        <w:t>Код</w:t>
      </w:r>
      <w:r w:rsidRPr="00F47B5E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</w:rPr>
        <w:t>программы</w:t>
      </w:r>
      <w:r w:rsidRPr="00F47B5E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>INIT</w:t>
      </w:r>
      <w:r w:rsidRPr="00F47B5E">
        <w:rPr>
          <w:b/>
          <w:bCs/>
          <w:sz w:val="28"/>
          <w:szCs w:val="24"/>
          <w:lang w:val="en-US"/>
        </w:rPr>
        <w:t>.</w:t>
      </w:r>
      <w:r>
        <w:rPr>
          <w:b/>
          <w:bCs/>
          <w:sz w:val="28"/>
          <w:szCs w:val="24"/>
          <w:lang w:val="en-US"/>
        </w:rPr>
        <w:t>SQL</w:t>
      </w:r>
    </w:p>
    <w:p w14:paraId="5CC307D1" w14:textId="77777777" w:rsidR="00032D73" w:rsidRPr="00032D73" w:rsidRDefault="00032D73" w:rsidP="00032D73">
      <w:pPr>
        <w:rPr>
          <w:b/>
          <w:bCs/>
          <w:sz w:val="22"/>
          <w:szCs w:val="20"/>
          <w:lang w:val="en-US"/>
        </w:rPr>
      </w:pPr>
    </w:p>
    <w:p w14:paraId="3B99B66D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--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Создание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базы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данных</w:t>
      </w:r>
      <w:proofErr w:type="spellEnd"/>
    </w:p>
    <w:p w14:paraId="12F84A25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CREATE DATABASE IF NOT EXISTS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todolist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;</w:t>
      </w:r>
    </w:p>
    <w:p w14:paraId="5A41190C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USE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todolist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;</w:t>
      </w:r>
    </w:p>
    <w:p w14:paraId="0E6AD6A0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33B875DE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--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Таблица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пользователей</w:t>
      </w:r>
      <w:proofErr w:type="spellEnd"/>
    </w:p>
    <w:p w14:paraId="468E92E6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CREATE TABLE IF NOT EXISTS users (</w:t>
      </w:r>
    </w:p>
    <w:p w14:paraId="66A665CF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   id INT AUTO_INCREMENT PRIMARY KEY,</w:t>
      </w:r>
    </w:p>
    <w:p w14:paraId="189C9164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   username </w:t>
      </w:r>
      <w:proofErr w:type="gram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50) NOT NULL UNIQUE,</w:t>
      </w:r>
    </w:p>
    <w:p w14:paraId="49825EFA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   password </w:t>
      </w:r>
      <w:proofErr w:type="gram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255) NOT NULL,</w:t>
      </w:r>
    </w:p>
    <w:p w14:paraId="298278C2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  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telegram_id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</w:t>
      </w:r>
      <w:proofErr w:type="gram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50) UNIQUE</w:t>
      </w:r>
    </w:p>
    <w:p w14:paraId="0D5F7F73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);</w:t>
      </w:r>
    </w:p>
    <w:p w14:paraId="23A91181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28115A95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--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Таблица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задач</w:t>
      </w:r>
      <w:proofErr w:type="spellEnd"/>
    </w:p>
    <w:p w14:paraId="3CCCBC01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CREATE TABLE IF NOT EXISTS tasks (</w:t>
      </w:r>
    </w:p>
    <w:p w14:paraId="15553CD8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   id INT AUTO_INCREMENT PRIMARY KEY,</w:t>
      </w:r>
    </w:p>
    <w:p w14:paraId="020BF314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  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user_id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INT NOT NULL,</w:t>
      </w:r>
    </w:p>
    <w:p w14:paraId="1F78FA1E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   text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TEXT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NOT NULL,</w:t>
      </w:r>
    </w:p>
    <w:p w14:paraId="7F201F0C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   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created_at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TIMESTAMP DEFAULT CURRENT_TIMESTAMP,</w:t>
      </w:r>
    </w:p>
    <w:p w14:paraId="0E541183" w14:textId="77777777" w:rsidR="00116C66" w:rsidRPr="00116C66" w:rsidRDefault="00116C66" w:rsidP="00116C66">
      <w:pPr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   FOREIGN KEY (</w:t>
      </w:r>
      <w:proofErr w:type="spellStart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user_id</w:t>
      </w:r>
      <w:proofErr w:type="spellEnd"/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) REFERENCES users(id) ON DELETE CASCADE</w:t>
      </w:r>
    </w:p>
    <w:p w14:paraId="178A9B67" w14:textId="4A3095B2" w:rsidR="00032D73" w:rsidRPr="00032D73" w:rsidRDefault="00116C66" w:rsidP="00116C66">
      <w:pPr>
        <w:rPr>
          <w:b/>
          <w:bCs/>
          <w:sz w:val="28"/>
          <w:szCs w:val="24"/>
        </w:rPr>
      </w:pPr>
      <w:r w:rsidRPr="00116C66">
        <w:rPr>
          <w:rFonts w:ascii="Yu Gothic UI Semibold" w:eastAsia="Yu Gothic UI Semibold" w:hAnsi="Yu Gothic UI Semibold"/>
          <w:sz w:val="20"/>
          <w:szCs w:val="18"/>
          <w:lang w:val="en-US"/>
        </w:rPr>
        <w:t>);</w:t>
      </w:r>
    </w:p>
    <w:p w14:paraId="37BB7CD1" w14:textId="0EFE2A3B" w:rsidR="00032D73" w:rsidRDefault="00032D73" w:rsidP="00244A9E">
      <w:pPr>
        <w:ind w:firstLine="0"/>
      </w:pPr>
      <w:r>
        <w:br w:type="page"/>
      </w:r>
    </w:p>
    <w:p w14:paraId="681DB523" w14:textId="0BEC0851" w:rsidR="00032D73" w:rsidRPr="00F47B5E" w:rsidRDefault="00032D73" w:rsidP="00032D7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Приложение </w:t>
      </w:r>
      <w:r w:rsidRPr="00032D73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>. Код программы</w:t>
      </w:r>
      <w:r w:rsidRPr="00F47B5E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INDEX</w:t>
      </w:r>
      <w:r w:rsidRPr="00F47B5E">
        <w:rPr>
          <w:b/>
          <w:bCs/>
          <w:sz w:val="28"/>
          <w:szCs w:val="24"/>
        </w:rPr>
        <w:t>.</w:t>
      </w:r>
      <w:r>
        <w:rPr>
          <w:b/>
          <w:bCs/>
          <w:sz w:val="28"/>
          <w:szCs w:val="24"/>
          <w:lang w:val="en-US"/>
        </w:rPr>
        <w:t>HTML</w:t>
      </w:r>
    </w:p>
    <w:p w14:paraId="1564520A" w14:textId="77777777" w:rsidR="00032D73" w:rsidRPr="00F47B5E" w:rsidRDefault="00032D73" w:rsidP="00032D73">
      <w:pPr>
        <w:rPr>
          <w:b/>
          <w:bCs/>
          <w:sz w:val="22"/>
          <w:szCs w:val="20"/>
        </w:rPr>
      </w:pPr>
    </w:p>
    <w:p w14:paraId="5BEC7B9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&lt;!DOCTYPE html&gt;</w:t>
      </w:r>
    </w:p>
    <w:p w14:paraId="1A4DD1B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&lt;html lang="ru"&gt;</w:t>
      </w:r>
    </w:p>
    <w:p w14:paraId="3673BB2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&lt;head&gt;</w:t>
      </w:r>
    </w:p>
    <w:p w14:paraId="10E017F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&lt;meta charset="UTF-8"&gt;</w:t>
      </w:r>
    </w:p>
    <w:p w14:paraId="00054E0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68F4BD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&lt;title&gt;To-Do List - Telegram&lt;/title&gt;</w:t>
      </w:r>
    </w:p>
    <w:p w14:paraId="225C72A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&lt;style&gt;</w:t>
      </w:r>
    </w:p>
    <w:p w14:paraId="4FA6932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* {</w:t>
      </w:r>
    </w:p>
    <w:p w14:paraId="44684B5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box-sizing: border-box;</w:t>
      </w:r>
    </w:p>
    <w:p w14:paraId="701FDC7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font-family: 'Segoe UI', Tahoma, Geneva, Verdana, sans-serif;</w:t>
      </w:r>
    </w:p>
    <w:p w14:paraId="115A9FF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5CB7D0F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body {</w:t>
      </w:r>
    </w:p>
    <w:p w14:paraId="12D8BF2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#f5f7fa;</w:t>
      </w:r>
    </w:p>
    <w:p w14:paraId="202A9EE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margin: 0;</w:t>
      </w:r>
    </w:p>
    <w:p w14:paraId="1E1DD17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padding: 20px;</w:t>
      </w:r>
    </w:p>
    <w:p w14:paraId="78F89C4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color: #333;</w:t>
      </w:r>
    </w:p>
    <w:p w14:paraId="748FA9B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466F3A4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.container {</w:t>
      </w:r>
    </w:p>
    <w:p w14:paraId="341BC3C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max-width: 800px;</w:t>
      </w:r>
    </w:p>
    <w:p w14:paraId="2832B18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margin: 0 auto;</w:t>
      </w:r>
    </w:p>
    <w:p w14:paraId="3BD0D0F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background: white;</w:t>
      </w:r>
    </w:p>
    <w:p w14:paraId="54EDA6E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border-radius: 10px;</w:t>
      </w:r>
    </w:p>
    <w:p w14:paraId="3C2848C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box-shadow: 0 0 20px rgba(0,0,0,0.1);</w:t>
      </w:r>
    </w:p>
    <w:p w14:paraId="707CCCD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padding: 30px;</w:t>
      </w:r>
    </w:p>
    <w:p w14:paraId="7ECC1A9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7724163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header {</w:t>
      </w:r>
    </w:p>
    <w:p w14:paraId="3E766C8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text-align: center;</w:t>
      </w:r>
    </w:p>
    <w:p w14:paraId="602EDB7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margin-bottom: 30px;</w:t>
      </w:r>
    </w:p>
    <w:p w14:paraId="00A7908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3760220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h1 {</w:t>
      </w:r>
    </w:p>
    <w:p w14:paraId="7E06F72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color: #2c3e50;</w:t>
      </w:r>
    </w:p>
    <w:p w14:paraId="6C43B14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margin-bottom: 10px;</w:t>
      </w:r>
    </w:p>
    <w:p w14:paraId="7BF61B8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2B8A352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.auth-section, .main-section {</w:t>
      </w:r>
    </w:p>
    <w:p w14:paraId="7025D46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display: none;</w:t>
      </w:r>
    </w:p>
    <w:p w14:paraId="76539A2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004E103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.active-section {</w:t>
      </w:r>
    </w:p>
    <w:p w14:paraId="4DD077B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display: block;</w:t>
      </w:r>
    </w:p>
    <w:p w14:paraId="518DF66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4E33DCB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.form-group {</w:t>
      </w:r>
    </w:p>
    <w:p w14:paraId="36A70A8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margin-bottom: 20px;</w:t>
      </w:r>
    </w:p>
    <w:p w14:paraId="414BEA2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1861F55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label {</w:t>
      </w:r>
    </w:p>
    <w:p w14:paraId="010CEB8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display: block;</w:t>
      </w:r>
    </w:p>
    <w:p w14:paraId="67B4A8B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margin-bottom: 5px;</w:t>
      </w:r>
    </w:p>
    <w:p w14:paraId="18B8FB9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font-weight: 500;</w:t>
      </w:r>
    </w:p>
    <w:p w14:paraId="0B990BB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0962BA2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input {</w:t>
      </w:r>
    </w:p>
    <w:p w14:paraId="2B8D3C9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width: 100%;</w:t>
      </w:r>
    </w:p>
    <w:p w14:paraId="645B654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padding: 12px;</w:t>
      </w:r>
    </w:p>
    <w:p w14:paraId="2149DDA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border: 1px solid #ddd;</w:t>
      </w:r>
    </w:p>
    <w:p w14:paraId="29C9A06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border-radius: 5px;</w:t>
      </w:r>
    </w:p>
    <w:p w14:paraId="371C04A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font-size: 16px;</w:t>
      </w:r>
    </w:p>
    <w:p w14:paraId="48EB8E6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0FC3CCE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button {</w:t>
      </w:r>
    </w:p>
    <w:p w14:paraId="65999E6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#3498db;</w:t>
      </w:r>
    </w:p>
    <w:p w14:paraId="515F9EE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color: white;</w:t>
      </w:r>
    </w:p>
    <w:p w14:paraId="5C5EEB1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border: none;</w:t>
      </w:r>
    </w:p>
    <w:p w14:paraId="406CB00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padding: 12px 20px;</w:t>
      </w:r>
    </w:p>
    <w:p w14:paraId="24AA205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border-radius: 5px;</w:t>
      </w:r>
    </w:p>
    <w:p w14:paraId="2DA75FA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cursor: pointer;</w:t>
      </w:r>
    </w:p>
    <w:p w14:paraId="090C7BE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font-size: 16px;</w:t>
      </w:r>
    </w:p>
    <w:p w14:paraId="3EFA33A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width: 100%;</w:t>
      </w:r>
    </w:p>
    <w:p w14:paraId="1F9C1BE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transition: background-color 0.3s;</w:t>
      </w:r>
    </w:p>
    <w:p w14:paraId="42E75A6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4083704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button:hover {</w:t>
      </w:r>
    </w:p>
    <w:p w14:paraId="0D76B48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#2980b9;</w:t>
      </w:r>
    </w:p>
    <w:p w14:paraId="1DF9428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7E798BC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.btn-secondary {</w:t>
      </w:r>
    </w:p>
    <w:p w14:paraId="17F3681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#95a5a6;</w:t>
      </w:r>
    </w:p>
    <w:p w14:paraId="6FED39A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7AC9D32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.btn-secondary:hover {</w:t>
      </w:r>
    </w:p>
    <w:p w14:paraId="2BB7239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#7f8c8d;</w:t>
      </w:r>
    </w:p>
    <w:p w14:paraId="2BDE15C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01F641A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.delete-btn {</w:t>
      </w:r>
    </w:p>
    <w:p w14:paraId="5F4216C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#e74c3c;</w:t>
      </w:r>
    </w:p>
    <w:p w14:paraId="0571ED4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padding: 5px 10px;</w:t>
      </w:r>
    </w:p>
    <w:p w14:paraId="7EA9753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width: auto;</w:t>
      </w:r>
    </w:p>
    <w:p w14:paraId="4603B64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margin-right: 5px;</w:t>
      </w:r>
    </w:p>
    <w:p w14:paraId="1775554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0B56670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.delete-btn:hover {</w:t>
      </w:r>
    </w:p>
    <w:p w14:paraId="0CBC562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#c0392b;</w:t>
      </w:r>
    </w:p>
    <w:p w14:paraId="30412C3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}</w:t>
      </w:r>
    </w:p>
    <w:p w14:paraId="4F4A405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.update-btn {</w:t>
      </w:r>
    </w:p>
    <w:p w14:paraId="6E92A42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#2ecc71;</w:t>
      </w:r>
    </w:p>
    <w:p w14:paraId="0AAFD9D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padding: 5px 10px;</w:t>
      </w:r>
    </w:p>
    <w:p w14:paraId="1743C73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width: auto;</w:t>
      </w:r>
    </w:p>
    <w:p w14:paraId="1E3E943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margin-right: 5px;</w:t>
      </w:r>
    </w:p>
    <w:p w14:paraId="61C82EB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57B5C3B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.update-btn:hover {</w:t>
      </w:r>
    </w:p>
    <w:p w14:paraId="7321AF5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#27ae60;</w:t>
      </w:r>
    </w:p>
    <w:p w14:paraId="6E4FE24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09A9E4E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.cancel-btn {</w:t>
      </w:r>
    </w:p>
    <w:p w14:paraId="55BFB45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#95a5a6;</w:t>
      </w:r>
    </w:p>
    <w:p w14:paraId="3676EE9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padding: 5px 10px;</w:t>
      </w:r>
    </w:p>
    <w:p w14:paraId="0BACB19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width: auto;</w:t>
      </w:r>
    </w:p>
    <w:p w14:paraId="7B24A17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4752A53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.cancel-btn:hover {</w:t>
      </w:r>
    </w:p>
    <w:p w14:paraId="4898691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#7f8c8d;</w:t>
      </w:r>
    </w:p>
    <w:p w14:paraId="1A03C5B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1DC3A4D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.error {</w:t>
      </w:r>
    </w:p>
    <w:p w14:paraId="7598876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color: #e74c3c;</w:t>
      </w:r>
    </w:p>
    <w:p w14:paraId="778F617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margin-top: 5px;</w:t>
      </w:r>
    </w:p>
    <w:p w14:paraId="529A22F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7E3C1B6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.tasks-container {</w:t>
      </w:r>
    </w:p>
    <w:p w14:paraId="62F3DE5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margin-top: 30px;</w:t>
      </w:r>
    </w:p>
    <w:p w14:paraId="40A571C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260A54F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table {</w:t>
      </w:r>
    </w:p>
    <w:p w14:paraId="7569EBE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width: 100%;</w:t>
      </w:r>
    </w:p>
    <w:p w14:paraId="7B8CFAC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border-collapse: collapse;</w:t>
      </w:r>
    </w:p>
    <w:p w14:paraId="6A7C8A2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margin-top: 20px;</w:t>
      </w:r>
    </w:p>
    <w:p w14:paraId="46CD552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4E49C37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th, td {</w:t>
      </w:r>
    </w:p>
    <w:p w14:paraId="7EDB97F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padding: 12px 15px;</w:t>
      </w:r>
    </w:p>
    <w:p w14:paraId="49610D3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text-align: left;</w:t>
      </w:r>
    </w:p>
    <w:p w14:paraId="2B44927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border-bottom: 1px solid #eee;</w:t>
      </w:r>
    </w:p>
    <w:p w14:paraId="00B4459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1EDD66B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th {</w:t>
      </w:r>
    </w:p>
    <w:p w14:paraId="2EBAB70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#f8f9fa;</w:t>
      </w:r>
    </w:p>
    <w:p w14:paraId="4C0B60A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font-weight: 600;</w:t>
      </w:r>
    </w:p>
    <w:p w14:paraId="6B87496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40180A6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tr:hover {</w:t>
      </w:r>
    </w:p>
    <w:p w14:paraId="7554C3F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background-color: #f8f9fa;</w:t>
      </w:r>
    </w:p>
    <w:p w14:paraId="4FEE1EA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7D1A39A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.bind-section {</w:t>
      </w:r>
    </w:p>
    <w:p w14:paraId="72222E0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margin-top: 30px;</w:t>
      </w:r>
    </w:p>
    <w:p w14:paraId="244CC0A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padding-top: 20px;</w:t>
      </w:r>
    </w:p>
    <w:p w14:paraId="2F876EC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border-top: 1px solid #eee;</w:t>
      </w:r>
    </w:p>
    <w:p w14:paraId="79B0C2C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0D2CE58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@media (max-width: 600px) {</w:t>
      </w:r>
    </w:p>
    <w:p w14:paraId="0E6EE79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.container {</w:t>
      </w:r>
    </w:p>
    <w:p w14:paraId="4FB6E9B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padding: 15px;</w:t>
      </w:r>
    </w:p>
    <w:p w14:paraId="372FE55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437F3E9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h1 {</w:t>
      </w:r>
    </w:p>
    <w:p w14:paraId="0390C88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font-size: 24px;</w:t>
      </w:r>
    </w:p>
    <w:p w14:paraId="64689F5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1CB548A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71B0570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&lt;/style&gt;</w:t>
      </w:r>
    </w:p>
    <w:p w14:paraId="1506874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&lt;/head&gt;</w:t>
      </w:r>
    </w:p>
    <w:p w14:paraId="36804E0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&lt;body&gt;</w:t>
      </w:r>
    </w:p>
    <w:p w14:paraId="733EA5A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&lt;div class="container"&gt;</w:t>
      </w:r>
    </w:p>
    <w:p w14:paraId="4565F79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&lt;header&gt;</w:t>
      </w:r>
    </w:p>
    <w:p w14:paraId="73D7784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&lt;h1&gt;To-Do List - Telegram&lt;/h1&gt;</w:t>
      </w:r>
    </w:p>
    <w:p w14:paraId="2C2E064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&lt;p&gt;Управляйте задачами в браузере и </w:t>
      </w:r>
      <w:proofErr w:type="spell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Telegram</w:t>
      </w:r>
      <w:proofErr w:type="spellEnd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&lt;/p&gt;</w:t>
      </w:r>
    </w:p>
    <w:p w14:paraId="7CB3742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       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&lt;/header&gt;</w:t>
      </w:r>
    </w:p>
    <w:p w14:paraId="0B7D173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8F0D22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&lt;div id="authSection" class="auth-section active-section"&gt;</w:t>
      </w:r>
    </w:p>
    <w:p w14:paraId="29BA0F7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&lt;div class="form-group"&gt;</w:t>
      </w:r>
    </w:p>
    <w:p w14:paraId="61EFE2A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&lt;label for="username"&gt;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Имя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пользователя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&lt;/label&gt;</w:t>
      </w:r>
    </w:p>
    <w:p w14:paraId="4AD80B9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&lt;input type="text" id="username" placeholder="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Введите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имя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пользователя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5D42A78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&lt;/div&gt;</w:t>
      </w:r>
    </w:p>
    <w:p w14:paraId="6120EA6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&lt;div class="form-group"&gt;</w:t>
      </w:r>
    </w:p>
    <w:p w14:paraId="46CDA33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&lt;label for="password"&gt;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&lt;/label&gt;</w:t>
      </w:r>
    </w:p>
    <w:p w14:paraId="59FB9CD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&lt;input type="password" id="password" placeholder="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Введите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24BBF95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&lt;/div&gt;</w:t>
      </w:r>
    </w:p>
    <w:p w14:paraId="5A5911F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&lt;div id="authError" class="error"&gt;&lt;/div&gt;</w:t>
      </w:r>
    </w:p>
    <w:p w14:paraId="2611F8C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&lt;button id="loginBtn"&gt;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Войти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1A81ED4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&lt;button id="registerBtn" class="btn-secondary"&gt;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Зарегистрироваться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0578370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&lt;/div&gt;</w:t>
      </w:r>
    </w:p>
    <w:p w14:paraId="6FE3BB8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0E9E9F9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&lt;div id="mainSection" class="main-section"&gt;</w:t>
      </w:r>
    </w:p>
    <w:p w14:paraId="765CFA1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&lt;div class="form-group"&gt;</w:t>
      </w:r>
    </w:p>
    <w:p w14:paraId="67F3DBF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&lt;input type="text" id="newTask" placeholder="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Добавить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новую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задачу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..."&gt;</w:t>
      </w:r>
    </w:p>
    <w:p w14:paraId="114B4E4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&lt;button id="addTaskBtn"&gt;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Добавить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1105E92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&lt;/div&gt;</w:t>
      </w:r>
    </w:p>
    <w:p w14:paraId="2ACF743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3A90D2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&lt;div class="tasks-container"&gt;</w:t>
      </w:r>
    </w:p>
    <w:p w14:paraId="376BA34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&lt;table id="tasksTable"&gt;</w:t>
      </w:r>
    </w:p>
    <w:p w14:paraId="3764E27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&lt;thead&gt;</w:t>
      </w:r>
    </w:p>
    <w:p w14:paraId="344FF39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&lt;tr&gt;</w:t>
      </w:r>
    </w:p>
    <w:p w14:paraId="7A4119A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&lt;th&gt;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Задача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&lt;/th&gt;</w:t>
      </w:r>
    </w:p>
    <w:p w14:paraId="2E82438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&lt;th&gt;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Действие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&lt;/th&gt;</w:t>
      </w:r>
    </w:p>
    <w:p w14:paraId="5664A74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&lt;/tr&gt;</w:t>
      </w:r>
    </w:p>
    <w:p w14:paraId="6E71E21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&lt;/thead&gt;</w:t>
      </w:r>
    </w:p>
    <w:p w14:paraId="21FCBA3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&lt;tbody id="tasksBody"&gt;&lt;/tbody&gt;</w:t>
      </w:r>
    </w:p>
    <w:p w14:paraId="7780D30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&lt;/table&gt;</w:t>
      </w:r>
    </w:p>
    <w:p w14:paraId="242CA7D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&lt;/div&gt;</w:t>
      </w:r>
    </w:p>
    <w:p w14:paraId="602F6C9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666EC3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&lt;div class="bind-section"&gt;</w:t>
      </w:r>
    </w:p>
    <w:p w14:paraId="0581261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&lt;h3&gt;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Привязка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Telegram&lt;/h3&gt;</w:t>
      </w:r>
    </w:p>
    <w:p w14:paraId="469F22F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&lt;p&gt;1.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Начните диалог с &lt;a </w:t>
      </w:r>
      <w:proofErr w:type="spell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href</w:t>
      </w:r>
      <w:proofErr w:type="spellEnd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="#" </w:t>
      </w:r>
      <w:proofErr w:type="spell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id</w:t>
      </w:r>
      <w:proofErr w:type="spellEnd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="</w:t>
      </w:r>
      <w:proofErr w:type="spell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botLink</w:t>
      </w:r>
      <w:proofErr w:type="spellEnd"/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"&gt;нашим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 ботом&lt;/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a&gt;&lt;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/p&gt;</w:t>
      </w:r>
    </w:p>
    <w:p w14:paraId="620D12B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               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&lt;p&gt;2.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Отправьте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команду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: &lt;code id="bindCommand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"&gt;&lt;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/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code&gt;&lt;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/p&gt;</w:t>
      </w:r>
    </w:p>
    <w:p w14:paraId="2A936D5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&lt;/div&gt;</w:t>
      </w:r>
    </w:p>
    <w:p w14:paraId="74D6764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&lt;button id="logoutBtn" class="btn-secondary"&gt;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Выйти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62853DB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&lt;/div&gt;</w:t>
      </w:r>
    </w:p>
    <w:p w14:paraId="2C9C815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&lt;/div&gt;</w:t>
      </w:r>
    </w:p>
    <w:p w14:paraId="0B1B093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73CC98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&lt;script&gt;</w:t>
      </w:r>
    </w:p>
    <w:p w14:paraId="620B743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authSection = document.getElementById('authSection');</w:t>
      </w:r>
    </w:p>
    <w:p w14:paraId="6C7642B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mainSection = document.getElementById('mainSection');</w:t>
      </w:r>
    </w:p>
    <w:p w14:paraId="0FEA2D1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usernameInput = document.getElementById('username');</w:t>
      </w:r>
    </w:p>
    <w:p w14:paraId="25CF9CD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passwordInput =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('password');</w:t>
      </w:r>
    </w:p>
    <w:p w14:paraId="28C1091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authError = document.getElementById('authError');</w:t>
      </w:r>
    </w:p>
    <w:p w14:paraId="1086DCE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loginBtn = document.getElementById('loginBtn');</w:t>
      </w:r>
    </w:p>
    <w:p w14:paraId="20D43A3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const registerBtn = document.getElementById('registerBtn');</w:t>
      </w:r>
    </w:p>
    <w:p w14:paraId="08CA3CB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logoutBtn =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('logoutBtn');</w:t>
      </w:r>
    </w:p>
    <w:p w14:paraId="51878E5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newTaskInput = document.getElementById('newTask');</w:t>
      </w:r>
    </w:p>
    <w:p w14:paraId="586DA93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addTaskBtn = document.getElementById('addTaskBtn');</w:t>
      </w:r>
    </w:p>
    <w:p w14:paraId="02010FC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tasksBody = document.getElementById('tasksBody');</w:t>
      </w:r>
    </w:p>
    <w:p w14:paraId="7DC7F22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botLink =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('botLink');</w:t>
      </w:r>
    </w:p>
    <w:p w14:paraId="7AA0C0D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const bindCommand = document.getElementById('bindCommand');</w:t>
      </w:r>
    </w:p>
    <w:p w14:paraId="0412FBC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750FA7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let authToken = null;</w:t>
      </w:r>
    </w:p>
    <w:p w14:paraId="28A6BCB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let userId = null;</w:t>
      </w:r>
    </w:p>
    <w:p w14:paraId="1FA3A05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let username = null;</w:t>
      </w:r>
    </w:p>
    <w:p w14:paraId="634BD35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let editingTaskId = null;</w:t>
      </w:r>
    </w:p>
    <w:p w14:paraId="6EF8B73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</w:t>
      </w:r>
    </w:p>
    <w:p w14:paraId="569941F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document.addEventListener('DOMContentLoaded', () =&gt; {</w:t>
      </w:r>
    </w:p>
    <w:p w14:paraId="5084BF8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const token = localStorage.getItem('token');</w:t>
      </w:r>
    </w:p>
    <w:p w14:paraId="0FB38DB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const savedUsername = localStorage.getItem('username');</w:t>
      </w:r>
    </w:p>
    <w:p w14:paraId="76511EE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211BEB0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if (token &amp;&amp; savedUsername) {</w:t>
      </w:r>
    </w:p>
    <w:p w14:paraId="4713195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authToken = token;</w:t>
      </w:r>
    </w:p>
    <w:p w14:paraId="42C1181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username = savedUsername;</w:t>
      </w:r>
    </w:p>
    <w:p w14:paraId="04C62E9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showMainSection();</w:t>
      </w:r>
    </w:p>
    <w:p w14:paraId="41F6BAA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loadTasks();</w:t>
      </w:r>
    </w:p>
    <w:p w14:paraId="3162E04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3941B35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});</w:t>
      </w:r>
    </w:p>
    <w:p w14:paraId="288A045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1D67C5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loginBtn.addEventListener('click', login);</w:t>
      </w:r>
    </w:p>
    <w:p w14:paraId="2C6CE88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registerBtn.addEventListener('click', register);</w:t>
      </w:r>
    </w:p>
    <w:p w14:paraId="692245F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logoutBtn.addEventListener('click', logout);</w:t>
      </w:r>
    </w:p>
    <w:p w14:paraId="62E3A97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addTaskBtn.addEventListener('click', addTask);</w:t>
      </w:r>
    </w:p>
    <w:p w14:paraId="52E8262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newTaskInput.addEventListener('keypress', (e) =&gt; {</w:t>
      </w:r>
    </w:p>
    <w:p w14:paraId="2F0D42D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if (e.key === 'Enter')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addTask(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2AC94E2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});</w:t>
      </w:r>
    </w:p>
    <w:p w14:paraId="07C7FC2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E21DAD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async function login() {</w:t>
      </w:r>
    </w:p>
    <w:p w14:paraId="13D4F5B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const username = usernameInput.value.trim();</w:t>
      </w:r>
    </w:p>
    <w:p w14:paraId="6BE3739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const password =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passwordInput.value.trim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0FD6BA0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3BAB8BB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if (!username || !password) {</w:t>
      </w:r>
    </w:p>
    <w:p w14:paraId="3F1BB7E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showError(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Заполните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все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поля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56B239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return;</w:t>
      </w:r>
    </w:p>
    <w:p w14:paraId="1A41F9D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701A11E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332DCD9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try {</w:t>
      </w:r>
    </w:p>
    <w:p w14:paraId="7F3511A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const response = await fetch('/login', {</w:t>
      </w:r>
    </w:p>
    <w:p w14:paraId="31F3919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method: 'POST',</w:t>
      </w:r>
    </w:p>
    <w:p w14:paraId="6825C20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headers: { 'Content-Type': 'application/json' },</w:t>
      </w:r>
    </w:p>
    <w:p w14:paraId="0B921EE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body: JSON.stringify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({ username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,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password }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</w:t>
      </w:r>
    </w:p>
    <w:p w14:paraId="7FB9386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});</w:t>
      </w:r>
    </w:p>
    <w:p w14:paraId="7FB573C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</w:p>
    <w:p w14:paraId="6F27612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if (response.ok) {</w:t>
      </w:r>
    </w:p>
    <w:p w14:paraId="54C6D02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const data = await response.json();</w:t>
      </w:r>
    </w:p>
    <w:p w14:paraId="6A2BA6C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authToken = data.token;</w:t>
      </w:r>
    </w:p>
    <w:p w14:paraId="27A9245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localStorage.setItem('token', authToken);</w:t>
      </w:r>
    </w:p>
    <w:p w14:paraId="1EE4CCF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localStorage.setItem('username', username);</w:t>
      </w:r>
    </w:p>
    <w:p w14:paraId="4A98F18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this.username = username;</w:t>
      </w:r>
    </w:p>
    <w:p w14:paraId="6875DBC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showMainSection();</w:t>
      </w:r>
    </w:p>
    <w:p w14:paraId="0C7D02B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        loadTasks();</w:t>
      </w:r>
    </w:p>
    <w:p w14:paraId="32DDDA6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 else {</w:t>
      </w:r>
    </w:p>
    <w:p w14:paraId="04109CE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showError(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Неверные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учетные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данные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0C600A9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</w:t>
      </w:r>
    </w:p>
    <w:p w14:paraId="5B82C69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 catch (error) {</w:t>
      </w:r>
    </w:p>
    <w:p w14:paraId="4309DEE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showError(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сети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6CBA3A4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3F59E21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7643B71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ED4D22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async function register() {</w:t>
      </w:r>
    </w:p>
    <w:p w14:paraId="658F6E3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const username = usernameInput.value.trim();</w:t>
      </w:r>
    </w:p>
    <w:p w14:paraId="4A83654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const password = passwordInput.value.trim();</w:t>
      </w:r>
    </w:p>
    <w:p w14:paraId="2DD245D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76CD2CA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if (!username || !password) {</w:t>
      </w:r>
    </w:p>
    <w:p w14:paraId="3836F8A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showError(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Заполните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все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поля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FEF085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return;</w:t>
      </w:r>
    </w:p>
    <w:p w14:paraId="00200FB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6907504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589F45C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if (password.length &lt; 6) {</w:t>
      </w:r>
    </w:p>
    <w:p w14:paraId="7144BBE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showError(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должен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быть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не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менее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6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символов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4EA951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return;</w:t>
      </w:r>
    </w:p>
    <w:p w14:paraId="6666887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068E39D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194DA33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try {</w:t>
      </w:r>
    </w:p>
    <w:p w14:paraId="527AE14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const response = await fetch('/register', {</w:t>
      </w:r>
    </w:p>
    <w:p w14:paraId="4F211D0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method: 'POST',</w:t>
      </w:r>
    </w:p>
    <w:p w14:paraId="4463BD9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headers: { 'Content-Type': 'application/json' },</w:t>
      </w:r>
    </w:p>
    <w:p w14:paraId="416DCD4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body: JSON.stringify({ username, password })</w:t>
      </w:r>
    </w:p>
    <w:p w14:paraId="2C6830A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    });</w:t>
      </w:r>
    </w:p>
    <w:p w14:paraId="34200C3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</w:p>
    <w:p w14:paraId="4C80F8F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if (response.status === 201) {</w:t>
      </w:r>
    </w:p>
    <w:p w14:paraId="0ADAE50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showError(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Регистрация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успешна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!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Войдите в систему', </w:t>
      </w:r>
      <w:proofErr w:type="spell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false</w:t>
      </w:r>
      <w:proofErr w:type="spellEnd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);</w:t>
      </w:r>
    </w:p>
    <w:p w14:paraId="0A922A1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                } </w:t>
      </w:r>
      <w:proofErr w:type="spell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else</w:t>
      </w:r>
      <w:proofErr w:type="spellEnd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 {</w:t>
      </w:r>
    </w:p>
    <w:p w14:paraId="2464C22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 xml:space="preserve">                   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const errorData = await response.json();</w:t>
      </w:r>
    </w:p>
    <w:p w14:paraId="4879A5F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showError(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errorData.error || 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регистрации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DE1C7D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</w:t>
      </w:r>
    </w:p>
    <w:p w14:paraId="59BCFA7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 catch (error) {</w:t>
      </w:r>
    </w:p>
    <w:p w14:paraId="41E0B1D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showError(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сети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641286E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35CF106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63B6401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1C5EDC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function logout() {</w:t>
      </w:r>
    </w:p>
    <w:p w14:paraId="013EC37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authToken = null;</w:t>
      </w:r>
    </w:p>
    <w:p w14:paraId="5FDD17C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localStorage.removeItem('token');</w:t>
      </w:r>
    </w:p>
    <w:p w14:paraId="3FE5F09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localStorage.removeItem('username');</w:t>
      </w:r>
    </w:p>
    <w:p w14:paraId="734B476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showAuthSection();</w:t>
      </w:r>
    </w:p>
    <w:p w14:paraId="29FF8BB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4B9EEB9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AC0644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async function addTask() {</w:t>
      </w:r>
    </w:p>
    <w:p w14:paraId="31D3FDF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const text = newTaskInput.value.trim();</w:t>
      </w:r>
    </w:p>
    <w:p w14:paraId="2CC3B8F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if (!text) return;</w:t>
      </w:r>
    </w:p>
    <w:p w14:paraId="6B9B9E5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4C165BC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try {</w:t>
      </w:r>
    </w:p>
    <w:p w14:paraId="10CCAC6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const response = await fetch('/tasks', {</w:t>
      </w:r>
    </w:p>
    <w:p w14:paraId="16FEB89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method: 'POST',</w:t>
      </w:r>
    </w:p>
    <w:p w14:paraId="44FC7C8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headers: {</w:t>
      </w:r>
    </w:p>
    <w:p w14:paraId="2541402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            'Content-Type': 'application/json',</w:t>
      </w:r>
    </w:p>
    <w:p w14:paraId="5347B39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'Authorization': `Bearer ${authToken}`</w:t>
      </w:r>
    </w:p>
    <w:p w14:paraId="00C2BA3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},</w:t>
      </w:r>
    </w:p>
    <w:p w14:paraId="496EDFE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body: JSON.stringify({ text })</w:t>
      </w:r>
    </w:p>
    <w:p w14:paraId="3D91119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});</w:t>
      </w:r>
    </w:p>
    <w:p w14:paraId="015C9D4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</w:p>
    <w:p w14:paraId="590A9B5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if (response.ok) {</w:t>
      </w:r>
    </w:p>
    <w:p w14:paraId="06F522D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newTaskInput.value = '';</w:t>
      </w:r>
    </w:p>
    <w:p w14:paraId="0546115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loadTasks();</w:t>
      </w:r>
    </w:p>
    <w:p w14:paraId="6C14B0F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</w:t>
      </w:r>
    </w:p>
    <w:p w14:paraId="70D4E21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 catch (error) {</w:t>
      </w:r>
    </w:p>
    <w:p w14:paraId="31F1A22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console.error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добавления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задачи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:', error);</w:t>
      </w:r>
    </w:p>
    <w:p w14:paraId="1DE7B03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5C60820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7D69220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454B5E6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async function updateTask(taskId, newText) {</w:t>
      </w:r>
    </w:p>
    <w:p w14:paraId="77726D6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try {</w:t>
      </w:r>
    </w:p>
    <w:p w14:paraId="7BDC51F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await fetch(`/tasks/${taskId}`, {</w:t>
      </w:r>
    </w:p>
    <w:p w14:paraId="4E41AEF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method: 'PUT',</w:t>
      </w:r>
    </w:p>
    <w:p w14:paraId="48E2677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headers: {</w:t>
      </w:r>
    </w:p>
    <w:p w14:paraId="30A908D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'Content-Type': 'application/json',</w:t>
      </w:r>
    </w:p>
    <w:p w14:paraId="5FC5FA0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'Authorization': `Bearer ${authToken}`</w:t>
      </w:r>
    </w:p>
    <w:p w14:paraId="4916908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},</w:t>
      </w:r>
    </w:p>
    <w:p w14:paraId="01B4442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body: JSON.stringify({ text: newText })</w:t>
      </w:r>
    </w:p>
    <w:p w14:paraId="7BA8026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});</w:t>
      </w:r>
    </w:p>
    <w:p w14:paraId="77703E7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loadTasks();</w:t>
      </w:r>
    </w:p>
    <w:p w14:paraId="281A774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 catch (error) {</w:t>
      </w:r>
    </w:p>
    <w:p w14:paraId="1A5E193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console.error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обновления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задачи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:', error);</w:t>
      </w:r>
    </w:p>
    <w:p w14:paraId="26F903B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}</w:t>
      </w:r>
    </w:p>
    <w:p w14:paraId="3A10E6B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3570B74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4033F7B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async function deleteTask(taskId) {</w:t>
      </w:r>
    </w:p>
    <w:p w14:paraId="24B3B21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try {</w:t>
      </w:r>
    </w:p>
    <w:p w14:paraId="1CC3676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await fetch(`/tasks/${taskId}`, {</w:t>
      </w:r>
    </w:p>
    <w:p w14:paraId="0F61E45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method: 'DELETE',</w:t>
      </w:r>
    </w:p>
    <w:p w14:paraId="3981608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headers: {</w:t>
      </w:r>
    </w:p>
    <w:p w14:paraId="3360F81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'Authorization': `Bearer ${authToken}`</w:t>
      </w:r>
    </w:p>
    <w:p w14:paraId="2A1AEE3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}</w:t>
      </w:r>
    </w:p>
    <w:p w14:paraId="6631759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});</w:t>
      </w:r>
    </w:p>
    <w:p w14:paraId="127A0CB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loadTasks();</w:t>
      </w:r>
    </w:p>
    <w:p w14:paraId="6F47561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 catch (error) {</w:t>
      </w:r>
    </w:p>
    <w:p w14:paraId="1EBDDF3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console.error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удаления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задачи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:', error);</w:t>
      </w:r>
    </w:p>
    <w:p w14:paraId="7528D90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3B1AED8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131679C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049BFA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async function loadTasks() {</w:t>
      </w:r>
    </w:p>
    <w:p w14:paraId="084B0C2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try {</w:t>
      </w:r>
    </w:p>
    <w:p w14:paraId="421E899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const response = await fetch('/tasks', {</w:t>
      </w:r>
    </w:p>
    <w:p w14:paraId="28903F2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headers: {</w:t>
      </w:r>
    </w:p>
    <w:p w14:paraId="40D31C2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'Authorization': `Bearer ${authToken}`</w:t>
      </w:r>
    </w:p>
    <w:p w14:paraId="7DEBAFF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}</w:t>
      </w:r>
    </w:p>
    <w:p w14:paraId="55CBD3C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});</w:t>
      </w:r>
    </w:p>
    <w:p w14:paraId="07895D9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</w:p>
    <w:p w14:paraId="3BD7C52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if (response.ok) {</w:t>
      </w:r>
    </w:p>
    <w:p w14:paraId="5FB2CFC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const tasks = await response.json();</w:t>
      </w:r>
    </w:p>
    <w:p w14:paraId="69D97C4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renderTasks(tasks);</w:t>
      </w:r>
    </w:p>
    <w:p w14:paraId="5782779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    }</w:t>
      </w:r>
    </w:p>
    <w:p w14:paraId="433342C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 catch (error) {</w:t>
      </w:r>
    </w:p>
    <w:p w14:paraId="2095EBD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  <w:proofErr w:type="gramStart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console.error</w:t>
      </w:r>
      <w:proofErr w:type="gramEnd"/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загрузки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задач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:', error);</w:t>
      </w:r>
    </w:p>
    <w:p w14:paraId="32847FC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</w:t>
      </w:r>
    </w:p>
    <w:p w14:paraId="2025C5E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642566D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09E703A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function renderTasks(tasks) {</w:t>
      </w:r>
    </w:p>
    <w:p w14:paraId="7E82C97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tasksBody.innerHTML = '';</w:t>
      </w:r>
    </w:p>
    <w:p w14:paraId="7A77F13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666D7EC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tasks.forEach(task =&gt; {</w:t>
      </w:r>
    </w:p>
    <w:p w14:paraId="11A49FB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const row = document.createElement('tr');</w:t>
      </w:r>
    </w:p>
    <w:p w14:paraId="7390BF2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</w:p>
    <w:p w14:paraId="1302C69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row.innerHTML = `</w:t>
      </w:r>
    </w:p>
    <w:p w14:paraId="6C894CF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&lt;td&gt;${task.text}&lt;/td&gt;</w:t>
      </w:r>
    </w:p>
    <w:p w14:paraId="6A5AB62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&lt;td&gt;</w:t>
      </w:r>
    </w:p>
    <w:p w14:paraId="350C1F1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&lt;button class="update-btn" data-id="${task.id}"&gt;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Изменить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2D116C0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&lt;button class="delete-btn" data-id="${task.id}"&gt;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Удалить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106B1F7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&lt;/td&gt;</w:t>
      </w:r>
    </w:p>
    <w:p w14:paraId="78A3E66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`;</w:t>
      </w:r>
    </w:p>
    <w:p w14:paraId="42CB287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</w:t>
      </w:r>
    </w:p>
    <w:p w14:paraId="06DCC48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tasksBody.appendChild(row);</w:t>
      </w:r>
    </w:p>
    <w:p w14:paraId="5E6C8B0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});</w:t>
      </w:r>
    </w:p>
    <w:p w14:paraId="051F059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1225DDC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document.querySelectorAll('.update-btn').forEach(btn =&gt; {</w:t>
      </w:r>
    </w:p>
    <w:p w14:paraId="51B9DB0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btn.addEventListener('click', () =&gt; {</w:t>
      </w:r>
    </w:p>
    <w:p w14:paraId="6215980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const taskId = btn.dataset.id;</w:t>
      </w:r>
    </w:p>
    <w:p w14:paraId="71762C9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const taskRow = btn.closest('tr');</w:t>
      </w:r>
    </w:p>
    <w:p w14:paraId="5D9A8EB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const taskText = taskRow.querySelector('td:first-child').textContent;</w:t>
      </w:r>
    </w:p>
    <w:p w14:paraId="0D61590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        </w:t>
      </w:r>
    </w:p>
    <w:p w14:paraId="6AA1EA0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editingTaskId = taskId;</w:t>
      </w:r>
    </w:p>
    <w:p w14:paraId="609C62D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</w:t>
      </w:r>
    </w:p>
    <w:p w14:paraId="6A87B5F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taskRow.innerHTML = `</w:t>
      </w:r>
    </w:p>
    <w:p w14:paraId="735C3D2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&lt;td&gt;</w:t>
      </w:r>
    </w:p>
    <w:p w14:paraId="34A340D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&lt;input type="text" class="edit-task-input" value="${taskText}"&gt;</w:t>
      </w:r>
    </w:p>
    <w:p w14:paraId="75FB1DC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&lt;/td&gt;</w:t>
      </w:r>
    </w:p>
    <w:p w14:paraId="3DB2DC9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&lt;td&gt;</w:t>
      </w:r>
    </w:p>
    <w:p w14:paraId="11C5AA2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&lt;button class="update-btn save-btn"&gt;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Сохранить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671C97F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&lt;button class="cancel-btn"&gt;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Отмена</w:t>
      </w: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4EFDDE3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&lt;/td&gt;</w:t>
      </w:r>
    </w:p>
    <w:p w14:paraId="7C43439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`;</w:t>
      </w:r>
    </w:p>
    <w:p w14:paraId="3B83EC1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</w:t>
      </w:r>
    </w:p>
    <w:p w14:paraId="4F05F7A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const saveBtn = taskRow.querySelector('.save-btn');</w:t>
      </w:r>
    </w:p>
    <w:p w14:paraId="32FB1A8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const cancelBtn = taskRow.querySelector('.cancel-btn');</w:t>
      </w:r>
    </w:p>
    <w:p w14:paraId="6634E0B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const editInput = taskRow.querySelector('.edit-task-input');</w:t>
      </w:r>
    </w:p>
    <w:p w14:paraId="159CBC9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</w:t>
      </w:r>
    </w:p>
    <w:p w14:paraId="38FCDCD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saveBtn.addEventListener('click', () =&gt; {</w:t>
      </w:r>
    </w:p>
    <w:p w14:paraId="57B08C4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const newText = editInput.value.trim();</w:t>
      </w:r>
    </w:p>
    <w:p w14:paraId="2B0262C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if (newText) {</w:t>
      </w:r>
    </w:p>
    <w:p w14:paraId="15941DC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updateTask(taskId, newText);</w:t>
      </w:r>
    </w:p>
    <w:p w14:paraId="6E45FDB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}</w:t>
      </w:r>
    </w:p>
    <w:p w14:paraId="0E23C48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});</w:t>
      </w:r>
    </w:p>
    <w:p w14:paraId="0D364D2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</w:t>
      </w:r>
    </w:p>
    <w:p w14:paraId="77398A4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cancelBtn.addEventListener('click', () =&gt; {</w:t>
      </w:r>
    </w:p>
    <w:p w14:paraId="757BCFB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loadTasks();</w:t>
      </w:r>
    </w:p>
    <w:p w14:paraId="29DB8EC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});</w:t>
      </w:r>
    </w:p>
    <w:p w14:paraId="6701E55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</w:t>
      </w:r>
    </w:p>
    <w:p w14:paraId="4EC78A5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        editInput.addEventListener('keypress', (e) =&gt; {</w:t>
      </w:r>
    </w:p>
    <w:p w14:paraId="5813796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if (e.key === 'Enter') {</w:t>
      </w:r>
    </w:p>
    <w:p w14:paraId="7E266FE3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const newText = editInput.value.trim();</w:t>
      </w:r>
    </w:p>
    <w:p w14:paraId="239F4C2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if (newText) {</w:t>
      </w:r>
    </w:p>
    <w:p w14:paraId="313860C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    updateTask(taskId, newText);</w:t>
      </w:r>
    </w:p>
    <w:p w14:paraId="5AE5CDD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    }</w:t>
      </w:r>
    </w:p>
    <w:p w14:paraId="3D16B49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    }</w:t>
      </w:r>
    </w:p>
    <w:p w14:paraId="2B1B6FA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});</w:t>
      </w:r>
    </w:p>
    <w:p w14:paraId="56984A1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});</w:t>
      </w:r>
    </w:p>
    <w:p w14:paraId="2B5F331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});</w:t>
      </w:r>
    </w:p>
    <w:p w14:paraId="7E36DD6D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19D99F0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document.querySelectorAll('.delete-btn').forEach(btn =&gt; {</w:t>
      </w:r>
    </w:p>
    <w:p w14:paraId="4CB68FE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btn.addEventListener('click', async () =&gt; {</w:t>
      </w:r>
    </w:p>
    <w:p w14:paraId="12BB923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const taskId = btn.dataset.id;</w:t>
      </w:r>
    </w:p>
    <w:p w14:paraId="40E641F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    deleteTask(taskId);</w:t>
      </w:r>
    </w:p>
    <w:p w14:paraId="5C7E959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    });</w:t>
      </w:r>
    </w:p>
    <w:p w14:paraId="7F3CFC3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});</w:t>
      </w:r>
    </w:p>
    <w:p w14:paraId="61A5E08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33A3FE7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565665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function showAuthSection() {</w:t>
      </w:r>
    </w:p>
    <w:p w14:paraId="0E139B9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authSection.classList.add('active-section');</w:t>
      </w:r>
    </w:p>
    <w:p w14:paraId="2144484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mainSection.classList.remove('active-section');</w:t>
      </w:r>
    </w:p>
    <w:p w14:paraId="539642A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usernameInput.value = '';</w:t>
      </w:r>
    </w:p>
    <w:p w14:paraId="4688FA7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passwordInput.value = '';</w:t>
      </w:r>
    </w:p>
    <w:p w14:paraId="0FFD2DE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authError.textContent = '';</w:t>
      </w:r>
    </w:p>
    <w:p w14:paraId="7ED6B0C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0D480B60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FE90FF5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function showMainSection() {</w:t>
      </w:r>
    </w:p>
    <w:p w14:paraId="4B15F8AE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            authSection.classList.remove('active-section');</w:t>
      </w:r>
    </w:p>
    <w:p w14:paraId="24F1FA6A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mainSection.classList.add('active-section');</w:t>
      </w:r>
    </w:p>
    <w:p w14:paraId="722067C2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</w:t>
      </w:r>
    </w:p>
    <w:p w14:paraId="6039609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const botUsername = 'MorningSamyabot';</w:t>
      </w:r>
    </w:p>
    <w:p w14:paraId="143C002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botLink.href = `https://t.me/${botUsername}`;</w:t>
      </w:r>
    </w:p>
    <w:p w14:paraId="5CDE12C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botLink.textContent = `@${botUsername}`;</w:t>
      </w:r>
    </w:p>
    <w:p w14:paraId="4E837B37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bindCommand.textContent = `/bind ${username}`;</w:t>
      </w:r>
    </w:p>
    <w:p w14:paraId="251AD0C9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10C886C4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7E6B536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function showError(message, isError = true) {</w:t>
      </w:r>
    </w:p>
    <w:p w14:paraId="68C2D8AB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authError.textContent = message;</w:t>
      </w:r>
    </w:p>
    <w:p w14:paraId="15FF024C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    authError.style.color = isError ? '#e74c3c' : '#27ae60';</w:t>
      </w:r>
    </w:p>
    <w:p w14:paraId="7307DFD8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    }</w:t>
      </w:r>
    </w:p>
    <w:p w14:paraId="10235131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   &lt;/script&gt;</w:t>
      </w:r>
    </w:p>
    <w:p w14:paraId="35EE71AF" w14:textId="77777777" w:rsidR="00116C66" w:rsidRPr="00116C66" w:rsidRDefault="00116C66" w:rsidP="00116C66">
      <w:pPr>
        <w:ind w:firstLine="0"/>
        <w:rPr>
          <w:rFonts w:ascii="Yu Gothic UI Semibold" w:eastAsia="Yu Gothic UI Semibold" w:hAnsi="Yu Gothic UI Semibold" w:cstheme="minorHAnsi"/>
          <w:sz w:val="20"/>
          <w:szCs w:val="20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&lt;/</w:t>
      </w:r>
      <w:proofErr w:type="spell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body</w:t>
      </w:r>
      <w:proofErr w:type="spellEnd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&gt;</w:t>
      </w:r>
    </w:p>
    <w:p w14:paraId="0D8B18CE" w14:textId="178C18D9" w:rsidR="00356C9C" w:rsidRPr="00F47B5E" w:rsidRDefault="00116C66" w:rsidP="00116C66">
      <w:pPr>
        <w:ind w:firstLine="0"/>
        <w:rPr>
          <w:b/>
          <w:bCs/>
          <w:sz w:val="28"/>
          <w:szCs w:val="24"/>
          <w:lang w:val="en-US"/>
        </w:rPr>
      </w:pPr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&lt;/</w:t>
      </w:r>
      <w:proofErr w:type="spellStart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html</w:t>
      </w:r>
      <w:proofErr w:type="spellEnd"/>
      <w:r w:rsidRPr="00116C66">
        <w:rPr>
          <w:rFonts w:ascii="Yu Gothic UI Semibold" w:eastAsia="Yu Gothic UI Semibold" w:hAnsi="Yu Gothic UI Semibold" w:cstheme="minorHAnsi"/>
          <w:sz w:val="20"/>
          <w:szCs w:val="20"/>
        </w:rPr>
        <w:t>&gt;</w:t>
      </w:r>
      <w:r w:rsidR="00356C9C" w:rsidRPr="00F47B5E">
        <w:rPr>
          <w:b/>
          <w:bCs/>
          <w:sz w:val="28"/>
          <w:szCs w:val="24"/>
          <w:lang w:val="en-US"/>
        </w:rPr>
        <w:br w:type="page"/>
      </w:r>
    </w:p>
    <w:p w14:paraId="6D018840" w14:textId="7499829F" w:rsidR="00356C9C" w:rsidRDefault="00356C9C" w:rsidP="00356C9C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lastRenderedPageBreak/>
        <w:t>Приложение</w:t>
      </w:r>
      <w:r w:rsidRPr="00F47B5E">
        <w:rPr>
          <w:b/>
          <w:bCs/>
          <w:sz w:val="28"/>
          <w:szCs w:val="24"/>
          <w:lang w:val="en-US"/>
        </w:rPr>
        <w:t xml:space="preserve"> 3. </w:t>
      </w:r>
      <w:r>
        <w:rPr>
          <w:b/>
          <w:bCs/>
          <w:sz w:val="28"/>
          <w:szCs w:val="24"/>
        </w:rPr>
        <w:t>Код</w:t>
      </w:r>
      <w:r w:rsidRPr="00F47B5E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</w:rPr>
        <w:t>программы</w:t>
      </w:r>
      <w:r w:rsidRPr="00F47B5E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>SERVER.JS</w:t>
      </w:r>
    </w:p>
    <w:p w14:paraId="4B5D7165" w14:textId="77777777" w:rsidR="00356C9C" w:rsidRDefault="00356C9C" w:rsidP="00356C9C">
      <w:pPr>
        <w:rPr>
          <w:b/>
          <w:bCs/>
          <w:sz w:val="22"/>
          <w:szCs w:val="20"/>
          <w:lang w:val="en-US"/>
        </w:rPr>
      </w:pPr>
    </w:p>
    <w:p w14:paraId="1DB8424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express = require('express');</w:t>
      </w:r>
    </w:p>
    <w:p w14:paraId="40D3D1F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require('mysql2/promise');</w:t>
      </w:r>
    </w:p>
    <w:p w14:paraId="192BF78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session = require('express-session');</w:t>
      </w:r>
    </w:p>
    <w:p w14:paraId="46C4ED3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require('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0BCCF64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path = require('path');</w:t>
      </w:r>
    </w:p>
    <w:p w14:paraId="5111BEF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fs = require('fs'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).promises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30D7DF2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TelegramBot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require('node-telegram-bot-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api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6498915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app =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express(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C0C9CF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port = 3000;</w:t>
      </w:r>
    </w:p>
    <w:p w14:paraId="1AEE417E" w14:textId="7830FF4E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telegram_token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'</w:t>
      </w:r>
      <w:r w:rsidR="00952980" w:rsidRPr="00952980">
        <w:rPr>
          <w:lang w:val="en-US"/>
        </w:rPr>
        <w:t xml:space="preserve"> </w:t>
      </w:r>
      <w:r w:rsidR="00952980" w:rsidRPr="00952980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7751087406:AAFAKJ_xpOIstfj0azxHdfccMOqCJl2sCSw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415334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bot = new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TelegramBot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telegram_token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polling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true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0036FB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{</w:t>
      </w:r>
    </w:p>
    <w:p w14:paraId="0EE0986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host: 'localhost',</w:t>
      </w:r>
    </w:p>
    <w:p w14:paraId="59430BE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user: 'root',</w:t>
      </w:r>
    </w:p>
    <w:p w14:paraId="7C2D1D2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password: 'root1234',</w:t>
      </w:r>
    </w:p>
    <w:p w14:paraId="69C502E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database: '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</w:t>
      </w:r>
    </w:p>
    <w:p w14:paraId="460DB46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};</w:t>
      </w:r>
    </w:p>
    <w:p w14:paraId="16CFCF9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D5C398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app.use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express.json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161726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app.use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(session(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</w:t>
      </w:r>
    </w:p>
    <w:p w14:paraId="111A2F9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secret: 'your-secret-key',</w:t>
      </w:r>
    </w:p>
    <w:p w14:paraId="34A14A7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resave: false,</w:t>
      </w:r>
    </w:p>
    <w:p w14:paraId="2AB1919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saveUninitialized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</w:t>
      </w:r>
    </w:p>
    <w:p w14:paraId="792A2A3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cookie: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secure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false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</w:p>
    <w:p w14:paraId="61A23ED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}));</w:t>
      </w:r>
    </w:p>
    <w:p w14:paraId="2851CD9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54913F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initDatabase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F90AD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2C60948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</w:t>
      </w:r>
    </w:p>
    <w:p w14:paraId="102E157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host: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dbConfig.host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</w:t>
      </w:r>
    </w:p>
    <w:p w14:paraId="52FA790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user: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dbConfig.user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</w:t>
      </w:r>
    </w:p>
    <w:p w14:paraId="6E02ED7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password: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dbConfig.password</w:t>
      </w:r>
      <w:proofErr w:type="spellEnd"/>
    </w:p>
    <w:p w14:paraId="015CF73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});</w:t>
      </w:r>
    </w:p>
    <w:p w14:paraId="66843AD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'Connected to MySQL server');</w:t>
      </w:r>
    </w:p>
    <w:p w14:paraId="79D31A3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2A24EF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('CREATE DATABASE IF NOT EXISTS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17BBDAD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('USE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1CC7D2D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'Database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selected');</w:t>
      </w:r>
    </w:p>
    <w:p w14:paraId="38F015F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D875D6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(`</w:t>
      </w:r>
    </w:p>
    <w:p w14:paraId="7D16120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CREATE TABLE IF NOT EXISTS users (</w:t>
      </w:r>
    </w:p>
    <w:p w14:paraId="52BD7A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id INT AUTO_INCREMENT PRIMARY KEY,</w:t>
      </w:r>
    </w:p>
    <w:p w14:paraId="49FEDA9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username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50) NOT NULL UNIQUE,</w:t>
      </w:r>
    </w:p>
    <w:p w14:paraId="5113FB3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password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255) NOT NULL,</w:t>
      </w:r>
    </w:p>
    <w:p w14:paraId="06984CB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50) UNIQUE</w:t>
      </w:r>
    </w:p>
    <w:p w14:paraId="1BC3A7A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)</w:t>
      </w:r>
    </w:p>
    <w:p w14:paraId="3C037AB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`);</w:t>
      </w:r>
    </w:p>
    <w:p w14:paraId="6C87E8D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'Table users created or already exists');</w:t>
      </w:r>
    </w:p>
    <w:p w14:paraId="34FD687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789C57C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(`</w:t>
      </w:r>
    </w:p>
    <w:p w14:paraId="20E0EF0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CREATE TABLE IF NOT EXISTS items (</w:t>
      </w:r>
    </w:p>
    <w:p w14:paraId="703F733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id INT AUTO_INCREMENT PRIMARY KEY,</w:t>
      </w:r>
    </w:p>
    <w:p w14:paraId="4D33758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text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255) NOT NULL,</w:t>
      </w:r>
    </w:p>
    <w:p w14:paraId="4A3145D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INT,</w:t>
      </w:r>
    </w:p>
    <w:p w14:paraId="5F50211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FOREIGN KEY 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REFERENCES users(id)</w:t>
      </w:r>
    </w:p>
    <w:p w14:paraId="20134C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)</w:t>
      </w:r>
    </w:p>
    <w:p w14:paraId="1F6E551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`);</w:t>
      </w:r>
    </w:p>
    <w:p w14:paraId="66C3F09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'Table items created or already exists');</w:t>
      </w:r>
    </w:p>
    <w:p w14:paraId="05F2578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D15B5F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connection.end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4F33E6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'Database initialization completed');</w:t>
      </w:r>
    </w:p>
    <w:p w14:paraId="02AD64D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5103204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('Error initializing database:', error);</w:t>
      </w:r>
    </w:p>
    <w:p w14:paraId="7FFAA4F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throw error;</w:t>
      </w:r>
    </w:p>
    <w:p w14:paraId="4D970EF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725E9F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48E0A4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182CA28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retrieveListItems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0362F38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62437A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678372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'SELECT id, text FROM items WHERE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3CE85DB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(query,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3960C03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4FBB3D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rows;</w:t>
      </w:r>
    </w:p>
    <w:p w14:paraId="5D24B6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46B46EE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получении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элементов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:',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028D14D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79656A0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2A153E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21DA3A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61C47D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text,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05FCB47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  try {</w:t>
      </w:r>
    </w:p>
    <w:p w14:paraId="4AA4C76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E8353E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'INSERT INTO items (text,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) VALUES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(?,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?)';</w:t>
      </w:r>
    </w:p>
    <w:p w14:paraId="7F376ED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[result]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(query, [text,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0CA3C3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017D17A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id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result.insertId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3700C85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3412A2AD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:',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49F7897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386139B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4EF6CF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033C02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C60820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deleteListItem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id,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6D67F30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7E2E96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721AF9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'DELETE FROM items WHERE id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AND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12595DF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[result]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(query, [id,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0977869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4973BE0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result.affectedRows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&gt; 0;</w:t>
      </w:r>
    </w:p>
    <w:p w14:paraId="784DE49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5F474AB9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:',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4D0A7B5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262A942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A830E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20C135D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F3C5C7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updateListItem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id,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9B5154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72FD436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90F38E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'UPDATE items SET text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WHERE id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AND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5807E7F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[result]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(query,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id,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425BB38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5303C52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result.affectedRows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&gt; 0;</w:t>
      </w:r>
    </w:p>
    <w:p w14:paraId="52AEFAA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1DD1B254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:',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10B3111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40A276C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3B322E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A4DFE3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1D1F1E3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4DD7C6E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69F757D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0F2134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('SELECT * FROM users WHERE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71DB20E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7E8B078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rows[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0];</w:t>
      </w:r>
    </w:p>
    <w:p w14:paraId="36ACA1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}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catch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 {</w:t>
      </w:r>
    </w:p>
    <w:p w14:paraId="17B7F04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получении пользователя:',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0689150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53F798F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CB3E7C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CD002B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3058B5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(username) {</w:t>
      </w:r>
    </w:p>
    <w:p w14:paraId="16BE4BB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1D6B622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BA2491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('SELECT * FROM users WHERE username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[username]);</w:t>
      </w:r>
    </w:p>
    <w:p w14:paraId="5BDBC58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1935F71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rows[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0];</w:t>
      </w:r>
    </w:p>
    <w:p w14:paraId="4655949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}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catch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 {</w:t>
      </w:r>
    </w:p>
    <w:p w14:paraId="5C3206C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получении пользователя:',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063BA4D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392E9E3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C77CDD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2B1F82C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2E7BF9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linkTelegramId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username, password,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FADD46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ABA577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user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(username);</w:t>
      </w:r>
    </w:p>
    <w:p w14:paraId="29B99D1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50CB30D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1E1CE97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логином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"${username}"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Зарегистрируйтесь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сайте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};</w:t>
      </w:r>
    </w:p>
    <w:p w14:paraId="563559C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57C17E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51A48B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match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bcrypt.compare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(password,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user.password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C63BF5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(!match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29B11F7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Неверный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0B0FDE9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7AD9E9B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14E8F70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telegramRows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] = await (await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))</w:t>
      </w:r>
    </w:p>
    <w:p w14:paraId="485A0C6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.execute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('SELECT * FROM users WHERE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4199C5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433E48B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telegramRows.length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&gt; 0) {</w:t>
      </w:r>
    </w:p>
    <w:p w14:paraId="4777541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Этот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уже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пользователю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telegramRows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[0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].username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".`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};</w:t>
      </w:r>
    </w:p>
    <w:p w14:paraId="47E0D8A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17E38B2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F5D47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await (await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))</w:t>
      </w:r>
    </w:p>
    <w:p w14:paraId="08883EA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.execute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('UPDATE users SET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WHERE username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username]);</w:t>
      </w:r>
    </w:p>
    <w:p w14:paraId="6DD7CA5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A7AE86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`Telegram ID 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}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успешно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пользователю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${username}`);</w:t>
      </w:r>
    </w:p>
    <w:p w14:paraId="2832FEF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{ </w:t>
      </w:r>
    </w:p>
    <w:p w14:paraId="476BA55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success: true, </w:t>
      </w:r>
    </w:p>
    <w:p w14:paraId="07B1E3A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успешно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!\n\n/list\n/add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&lt;Text&gt;\n/delete &lt;№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&gt;\n/edit &lt;№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&gt; - &lt;Text&gt;',</w:t>
      </w:r>
    </w:p>
    <w:p w14:paraId="4E764AB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};</w:t>
      </w:r>
    </w:p>
    <w:p w14:paraId="2B1E17C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3C83862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ID:', error);</w:t>
      </w:r>
    </w:p>
    <w:p w14:paraId="1CBDB9D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Попробуйте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позже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358E5D3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19BF6F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75DC9E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41785E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getHtmlRows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4578A05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todoItems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retrieveListItems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FAD31D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todoItems.map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 =&gt; `</w:t>
      </w:r>
    </w:p>
    <w:p w14:paraId="725E742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&lt;tr&gt;</w:t>
      </w:r>
    </w:p>
    <w:p w14:paraId="2C99DA1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&lt;td&gt;${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item.id}&lt;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/td&gt;</w:t>
      </w:r>
    </w:p>
    <w:p w14:paraId="2550CF4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 class="text-cell" data-id="${item.id}"&gt;${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}&lt;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/td&gt;</w:t>
      </w:r>
    </w:p>
    <w:p w14:paraId="282C49E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&lt;td&gt;</w:t>
      </w:r>
    </w:p>
    <w:p w14:paraId="461C19D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&lt;button class="edit-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btn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" data-id="${item.id}"&gt;edit&lt;/button&gt;</w:t>
      </w:r>
    </w:p>
    <w:p w14:paraId="3F17BDF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&lt;button class="delete-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btn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" data-id="${item.id}"&gt;delete&lt;/button&gt;</w:t>
      </w:r>
    </w:p>
    <w:p w14:paraId="0CDFB8C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&lt;/td&gt;</w:t>
      </w:r>
    </w:p>
    <w:p w14:paraId="7DC04A0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&lt;/tr&gt;</w:t>
      </w:r>
    </w:p>
    <w:p w14:paraId="54E6224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`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).join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('');</w:t>
      </w:r>
    </w:p>
    <w:p w14:paraId="1BBCD4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362C72F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244475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req, res, next) {</w:t>
      </w:r>
    </w:p>
    <w:p w14:paraId="7073043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.user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0774AF3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next(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27345C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else {</w:t>
      </w:r>
    </w:p>
    <w:p w14:paraId="3B48808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res.redirect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('/login');</w:t>
      </w:r>
    </w:p>
    <w:p w14:paraId="67771BA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F6C850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138093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DC6CBF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'/login', async (req, res) =&gt; {</w:t>
      </w:r>
    </w:p>
    <w:p w14:paraId="0E8A962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html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fs.readFile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path.join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(__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dirname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'index.html'), 'utf8');</w:t>
      </w:r>
    </w:p>
    <w:p w14:paraId="75AFE39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res.send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html.replace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('{{rows}}', ''));</w:t>
      </w:r>
    </w:p>
    <w:p w14:paraId="77BBB86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79E347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B4E919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'/login', async (req, res) =&gt; {</w:t>
      </w:r>
    </w:p>
    <w:p w14:paraId="603527A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username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password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723EEF8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3791C2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(!username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| !password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username.trim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).length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 ||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password.trim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).length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0) {</w:t>
      </w:r>
    </w:p>
    <w:p w14:paraId="083946C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return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(400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: 'Логин и пароль не могут быть пустыми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185E097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A9D7EF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71C525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48FF5E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1D9630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('SELECT * FROM users WHERE username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[username]);</w:t>
      </w:r>
    </w:p>
    <w:p w14:paraId="7BB8E1A6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await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7EB5A2E6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19374CAA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rows.length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0) {</w:t>
      </w:r>
    </w:p>
    <w:p w14:paraId="7984DA04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(401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8ACB77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50880A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23BF70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user =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rows[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0];</w:t>
      </w:r>
    </w:p>
    <w:p w14:paraId="517FE2F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match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bcrypt.compare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(password,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user.password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233E6E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C2DA7A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(match) {</w:t>
      </w:r>
    </w:p>
    <w:p w14:paraId="4E85579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.user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id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 user.id, username: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user.username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};</w:t>
      </w:r>
    </w:p>
    <w:p w14:paraId="6C7DC58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Успешный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вход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00F69B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5A57689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(401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Неверный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6557F1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78FA763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3B951CE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(error);</w:t>
      </w:r>
    </w:p>
    <w:p w14:paraId="6282A15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8751F4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03E1DB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A05F7E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204224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'/register', async (req, res) =&gt; {</w:t>
      </w:r>
    </w:p>
    <w:p w14:paraId="03A3AAA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username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password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38D781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E8146A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(!username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| !password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username.trim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).length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 ||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password.trim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).length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0) {</w:t>
      </w:r>
    </w:p>
    <w:p w14:paraId="008108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return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(400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: 'Логин и пароль не могут быть пустыми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7120C28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0D4BE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4C8E65E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DE93DE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7F92DC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hashedPassword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bcrypt.hash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(password, 10);</w:t>
      </w:r>
    </w:p>
    <w:p w14:paraId="3D5DD0C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('INSERT INTO users (username, password) VALUES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(?,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?)', [username,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hashedPassword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531E756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528B8CF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зарегистрирован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EACE78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5A3B1E8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(error);</w:t>
      </w:r>
    </w:p>
    <w:p w14:paraId="290EFDE1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return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(400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уже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существует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F2E7C9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56EEDF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3BAB3A2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2E1B5F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'/logout', (req, res) =&gt; {</w:t>
      </w:r>
    </w:p>
    <w:p w14:paraId="180EA47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destroy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4C92E8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res.redirect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('/login');</w:t>
      </w:r>
    </w:p>
    <w:p w14:paraId="350984D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493B247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CF2F80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'/',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10229FC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1B5870C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html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fs.readFile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path.join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(__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dirname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'index.html'), 'utf8');</w:t>
      </w:r>
    </w:p>
    <w:p w14:paraId="2AEB7A2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processedHtml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html.replace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('{{rows}}',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getHtmlRows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(req.session.user.id));</w:t>
      </w:r>
    </w:p>
    <w:p w14:paraId="26BB022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res.send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processedHtml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F4EDBB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3F50399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03BD8F8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).send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загрузки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страницы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1A36E5D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71C0F6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1A87689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7C3321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'/add',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76660ED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text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 =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4453866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5357D77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(!text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typeof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 !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== 'string' ||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 === '') {</w:t>
      </w:r>
    </w:p>
    <w:p w14:paraId="6BF2A77B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(400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Некорректный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отсутствующий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текст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' }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5710080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return;</w:t>
      </w:r>
    </w:p>
    <w:p w14:paraId="1D11C9F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E7EE4F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523EEA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7E87DC6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(), req.session.user.id);</w:t>
      </w:r>
    </w:p>
    <w:p w14:paraId="3D1F43F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37E5D5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51D10A2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5B7EA7A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добавить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4F34BD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24B19FE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4D50DD4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245BDA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app.delete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('/delete',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3889160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id = req.query.id;</w:t>
      </w:r>
    </w:p>
    <w:p w14:paraId="7E1F793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879146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(!id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isNaN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(id)) {</w:t>
      </w:r>
    </w:p>
    <w:p w14:paraId="7811B2A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(400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Некорректный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отсутствующий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ID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A00743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5E76FBA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15A227A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08D87C5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7427492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deleteListItem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id, req.session.user.id);</w:t>
      </w:r>
    </w:p>
    <w:p w14:paraId="222D7F4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4678D69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удален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4CCDB6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620A175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(404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82E80C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6B0E5AA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20B7CF9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46A4C76D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удалить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A83711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5F959C8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9A2AA7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4072F67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app.put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'/edit',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15652B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id = req.query.id;</w:t>
      </w:r>
    </w:p>
    <w:p w14:paraId="652FE36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text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 =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793329D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ADA593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(!id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isNaN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(id) |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| !text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typeof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 !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== 'string' ||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 === '') {</w:t>
      </w:r>
    </w:p>
    <w:p w14:paraId="659D1035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(400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Некорректный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отсутствующий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ID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текст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' }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5583A5C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return;</w:t>
      </w:r>
    </w:p>
    <w:p w14:paraId="367CC6E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6BE7311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F52D01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704E32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updateListItem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id,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(), req.session.user.id);</w:t>
      </w:r>
    </w:p>
    <w:p w14:paraId="218A69B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56066D9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',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FA6369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3688C2F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(404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7ACCA4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7AD927B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77D55F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4FAEA7E3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</w:t>
      </w:r>
      <w:proofErr w:type="spell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обновить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A6B8CE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0B0940C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});</w:t>
      </w:r>
    </w:p>
    <w:p w14:paraId="7D07CC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F2AA3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// Telegram bot handlers</w:t>
      </w:r>
    </w:p>
    <w:p w14:paraId="11D2FF0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(/\/start/, async (msg) =&gt; {</w:t>
      </w:r>
    </w:p>
    <w:p w14:paraId="668E45D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7B1B5AC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Введите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логин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:');</w:t>
      </w:r>
    </w:p>
    <w:p w14:paraId="6377155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A7A33D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let username = '';</w:t>
      </w:r>
    </w:p>
    <w:p w14:paraId="6D22E63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EE7A20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async (msg) =&gt; {</w:t>
      </w:r>
    </w:p>
    <w:p w14:paraId="473FC7B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username =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msg.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74DDF4A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user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(username);</w:t>
      </w:r>
    </w:p>
    <w:p w14:paraId="02005CF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2FBAB4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6BE68F1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логином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"${username}"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Зарегистрируйтесь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сайте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70B92F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bot.removeListener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210BC2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return;</w:t>
      </w:r>
    </w:p>
    <w:p w14:paraId="370F227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5AAB456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7792E73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Теперь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введите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:');</w:t>
      </w:r>
    </w:p>
    <w:p w14:paraId="59BC546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bot.removeListener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8FE31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AAEBC2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async (msg) =&gt; {</w:t>
      </w:r>
    </w:p>
    <w:p w14:paraId="5C756B8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const password =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msg.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1FABE75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const result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linkTelegramId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username, password,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20D632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45FCA1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bot.removeListener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9D871C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};</w:t>
      </w:r>
    </w:p>
    <w:p w14:paraId="7F92AE1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92CD84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bot.once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8712F3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};</w:t>
      </w:r>
    </w:p>
    <w:p w14:paraId="792D6FF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5F2DB49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bot.once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775FEE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4C12CB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1DDAD9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(/\/add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(.+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)/, async (msg, match) =&gt; {</w:t>
      </w:r>
    </w:p>
    <w:p w14:paraId="305A5C4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15927CB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text = match[1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2FC6509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660DA25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419D16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5D822DA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661F7C4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60F054C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7EF09EE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00D94A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40CD17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text, user.id);</w:t>
      </w:r>
    </w:p>
    <w:p w14:paraId="0ACC93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"${text}"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53EBF3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} </w:t>
      </w:r>
      <w:r w:rsidRPr="00356C9C">
        <w:rPr>
          <w:rFonts w:ascii="Yu Gothic UI Semibold" w:eastAsia="Yu Gothic UI Semibold" w:hAnsi="Yu Gothic UI Semibold"/>
          <w:sz w:val="20"/>
          <w:szCs w:val="20"/>
          <w:lang w:val="en-US"/>
        </w:rPr>
        <w:t>catch (error) {</w:t>
      </w:r>
    </w:p>
    <w:p w14:paraId="333A65B1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.');</w:t>
      </w:r>
    </w:p>
    <w:p w14:paraId="625C006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E89609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74B588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08FD43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(/\/delete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(.+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)/, async (msg, match) =&gt; {</w:t>
      </w:r>
    </w:p>
    <w:p w14:paraId="48CDED9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1F21AED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text = match[1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6A3D9C9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58AE0E7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286D1C5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7CE4B87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6D85103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24CC9C6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898BD5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6A557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00C454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deleteListItem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text, user.id);</w:t>
      </w:r>
    </w:p>
    <w:p w14:paraId="31C9DEB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28715E2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"${text}"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удалена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036ECC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7626F8A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"${text}"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01E988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40CF50B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C590B45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.');</w:t>
      </w:r>
    </w:p>
    <w:p w14:paraId="2F12412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A59CB4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11D874C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803E3A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(/\/edit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(.+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) -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(.+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)/, async (msg, match) =&gt; {</w:t>
      </w:r>
    </w:p>
    <w:p w14:paraId="0841922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5691A2A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match[1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2C191C5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match[2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5A60CFE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4F14C7C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B40141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144FECE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593F5FD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6F4D58E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557A76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0EBDD10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2309566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updateListItem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user.id);</w:t>
      </w:r>
    </w:p>
    <w:p w14:paraId="3845A61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6301519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}"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".`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4A3DF2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5DB4B81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}"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906BA1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121E1AF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27FD2D1B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.');</w:t>
      </w:r>
    </w:p>
    <w:p w14:paraId="36B8213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50DE8AC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47FBC2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363052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(/\/list/, async (msg) =&gt; {</w:t>
      </w:r>
    </w:p>
    <w:p w14:paraId="78C99E3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69C7267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181B09D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054F41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625DE2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65C8E51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6709C2E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7C86008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BD0717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69D1A3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items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retrieveListItems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(user.id);</w:t>
      </w:r>
    </w:p>
    <w:p w14:paraId="1403E78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items.length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0) {</w:t>
      </w:r>
    </w:p>
    <w:p w14:paraId="74D70D2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Список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пуст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792141F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return;</w:t>
      </w:r>
    </w:p>
    <w:p w14:paraId="0BECEA5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1AE7C3D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4850983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message =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items.map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 =&gt; `${item.id}. 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}`).join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('\n');</w:t>
      </w:r>
    </w:p>
    <w:p w14:paraId="56ED88D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:\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n${message}`);</w:t>
      </w:r>
    </w:p>
    <w:p w14:paraId="71A8A0A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D276DF2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получении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списка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.');</w:t>
      </w:r>
    </w:p>
    <w:p w14:paraId="1CB1C9F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B9CBAC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6B54B4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416335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initDatabase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).then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(() =&gt; {</w:t>
      </w:r>
    </w:p>
    <w:p w14:paraId="02BB97C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app.listen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(port, () =&gt;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Сервер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запущен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порту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${port}`));</w:t>
      </w:r>
    </w:p>
    <w:p w14:paraId="71B954B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).catch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 =&gt; {</w:t>
      </w:r>
    </w:p>
    <w:p w14:paraId="6DF525D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('Failed to initialize database and start server:', err);</w:t>
      </w:r>
    </w:p>
    <w:p w14:paraId="70B97CA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process.exit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(1);</w:t>
      </w:r>
    </w:p>
    <w:p w14:paraId="16EFDA8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});</w:t>
      </w:r>
    </w:p>
    <w:p w14:paraId="147E4C9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</w:p>
    <w:p w14:paraId="16BE30F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</w:p>
    <w:p w14:paraId="396A1322" w14:textId="77777777" w:rsidR="00032D73" w:rsidRPr="00032D73" w:rsidRDefault="00032D73" w:rsidP="00032D73">
      <w:pPr>
        <w:ind w:firstLine="0"/>
        <w:rPr>
          <w:b/>
          <w:bCs/>
          <w:sz w:val="28"/>
          <w:szCs w:val="24"/>
        </w:rPr>
      </w:pPr>
    </w:p>
    <w:p w14:paraId="47A6E14A" w14:textId="77777777" w:rsidR="00244A9E" w:rsidRPr="00032D73" w:rsidRDefault="00244A9E" w:rsidP="00244A9E">
      <w:pPr>
        <w:ind w:firstLine="0"/>
      </w:pPr>
    </w:p>
    <w:p w14:paraId="78C55941" w14:textId="77777777" w:rsidR="00244A9E" w:rsidRPr="00032D73" w:rsidRDefault="00244A9E" w:rsidP="00244A9E">
      <w:pPr>
        <w:ind w:firstLine="0"/>
      </w:pPr>
    </w:p>
    <w:p w14:paraId="34F82D8F" w14:textId="77777777" w:rsidR="00244A9E" w:rsidRPr="00032D73" w:rsidRDefault="00244A9E" w:rsidP="00244A9E">
      <w:pPr>
        <w:ind w:firstLine="0"/>
      </w:pPr>
    </w:p>
    <w:p w14:paraId="09DA8FD4" w14:textId="77777777" w:rsidR="00244A9E" w:rsidRPr="00032D73" w:rsidRDefault="00244A9E" w:rsidP="00244A9E">
      <w:pPr>
        <w:ind w:firstLine="0"/>
      </w:pPr>
    </w:p>
    <w:p w14:paraId="7F3911DC" w14:textId="77777777" w:rsidR="00244A9E" w:rsidRPr="00032D73" w:rsidRDefault="00244A9E" w:rsidP="00244A9E">
      <w:pPr>
        <w:ind w:firstLine="0"/>
      </w:pPr>
    </w:p>
    <w:p w14:paraId="69A51275" w14:textId="77777777" w:rsidR="00244A9E" w:rsidRPr="00032D73" w:rsidRDefault="00244A9E" w:rsidP="00244A9E">
      <w:pPr>
        <w:ind w:firstLine="0"/>
      </w:pPr>
    </w:p>
    <w:p w14:paraId="2C92DB8F" w14:textId="77777777" w:rsidR="00244A9E" w:rsidRPr="00032D73" w:rsidRDefault="00244A9E" w:rsidP="00490DF3">
      <w:pPr>
        <w:pStyle w:val="aff8"/>
        <w:tabs>
          <w:tab w:val="left" w:pos="993"/>
        </w:tabs>
        <w:ind w:left="0"/>
      </w:pPr>
    </w:p>
    <w:p w14:paraId="6B98831D" w14:textId="77777777" w:rsidR="00D23926" w:rsidRPr="00032D73" w:rsidRDefault="00D23926" w:rsidP="00D23926">
      <w:pPr>
        <w:ind w:firstLine="0"/>
        <w:jc w:val="center"/>
        <w:rPr>
          <w:i/>
          <w:iCs/>
        </w:rPr>
      </w:pPr>
    </w:p>
    <w:sectPr w:rsidR="00D23926" w:rsidRPr="00032D73" w:rsidSect="00E24384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708CD" w14:textId="77777777" w:rsidR="00C6535C" w:rsidRDefault="00C6535C" w:rsidP="00C81787">
      <w:pPr>
        <w:spacing w:line="240" w:lineRule="auto"/>
      </w:pPr>
      <w:r>
        <w:separator/>
      </w:r>
    </w:p>
    <w:p w14:paraId="6ED9731E" w14:textId="77777777" w:rsidR="00C6535C" w:rsidRDefault="00C6535C"/>
  </w:endnote>
  <w:endnote w:type="continuationSeparator" w:id="0">
    <w:p w14:paraId="652AF055" w14:textId="77777777" w:rsidR="00C6535C" w:rsidRDefault="00C6535C" w:rsidP="00C81787">
      <w:pPr>
        <w:spacing w:line="240" w:lineRule="auto"/>
      </w:pPr>
      <w:r>
        <w:continuationSeparator/>
      </w:r>
    </w:p>
    <w:p w14:paraId="3B52CB70" w14:textId="77777777" w:rsidR="00C6535C" w:rsidRDefault="00C65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FE665" w14:textId="77777777" w:rsidR="00C6535C" w:rsidRDefault="00C6535C" w:rsidP="00C81787">
      <w:pPr>
        <w:spacing w:line="240" w:lineRule="auto"/>
      </w:pPr>
      <w:r>
        <w:separator/>
      </w:r>
    </w:p>
    <w:p w14:paraId="0346855D" w14:textId="77777777" w:rsidR="00C6535C" w:rsidRDefault="00C6535C"/>
  </w:footnote>
  <w:footnote w:type="continuationSeparator" w:id="0">
    <w:p w14:paraId="46FB2F34" w14:textId="77777777" w:rsidR="00C6535C" w:rsidRDefault="00C6535C" w:rsidP="00C81787">
      <w:pPr>
        <w:spacing w:line="240" w:lineRule="auto"/>
      </w:pPr>
      <w:r>
        <w:continuationSeparator/>
      </w:r>
    </w:p>
    <w:p w14:paraId="2D4EA945" w14:textId="77777777" w:rsidR="00C6535C" w:rsidRDefault="00C653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408A"/>
    <w:multiLevelType w:val="hybridMultilevel"/>
    <w:tmpl w:val="3BCEE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52C8"/>
    <w:multiLevelType w:val="multilevel"/>
    <w:tmpl w:val="2C42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3E22"/>
    <w:multiLevelType w:val="hybridMultilevel"/>
    <w:tmpl w:val="72AEF734"/>
    <w:lvl w:ilvl="0" w:tplc="409C0ECC">
      <w:start w:val="1"/>
      <w:numFmt w:val="decimal"/>
      <w:pStyle w:val="-"/>
      <w:lvlText w:val="%1)"/>
      <w:lvlJc w:val="left"/>
      <w:pPr>
        <w:ind w:left="8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2" w:hanging="360"/>
      </w:pPr>
    </w:lvl>
    <w:lvl w:ilvl="2" w:tplc="0419001B" w:tentative="1">
      <w:start w:val="1"/>
      <w:numFmt w:val="lowerRoman"/>
      <w:lvlText w:val="%3."/>
      <w:lvlJc w:val="right"/>
      <w:pPr>
        <w:ind w:left="2332" w:hanging="180"/>
      </w:pPr>
    </w:lvl>
    <w:lvl w:ilvl="3" w:tplc="0419000F" w:tentative="1">
      <w:start w:val="1"/>
      <w:numFmt w:val="decimal"/>
      <w:lvlText w:val="%4."/>
      <w:lvlJc w:val="left"/>
      <w:pPr>
        <w:ind w:left="3052" w:hanging="360"/>
      </w:pPr>
    </w:lvl>
    <w:lvl w:ilvl="4" w:tplc="04190019" w:tentative="1">
      <w:start w:val="1"/>
      <w:numFmt w:val="lowerLetter"/>
      <w:lvlText w:val="%5."/>
      <w:lvlJc w:val="left"/>
      <w:pPr>
        <w:ind w:left="3772" w:hanging="360"/>
      </w:pPr>
    </w:lvl>
    <w:lvl w:ilvl="5" w:tplc="0419001B" w:tentative="1">
      <w:start w:val="1"/>
      <w:numFmt w:val="lowerRoman"/>
      <w:lvlText w:val="%6."/>
      <w:lvlJc w:val="right"/>
      <w:pPr>
        <w:ind w:left="4492" w:hanging="180"/>
      </w:pPr>
    </w:lvl>
    <w:lvl w:ilvl="6" w:tplc="0419000F" w:tentative="1">
      <w:start w:val="1"/>
      <w:numFmt w:val="decimal"/>
      <w:lvlText w:val="%7."/>
      <w:lvlJc w:val="left"/>
      <w:pPr>
        <w:ind w:left="5212" w:hanging="360"/>
      </w:pPr>
    </w:lvl>
    <w:lvl w:ilvl="7" w:tplc="04190019" w:tentative="1">
      <w:start w:val="1"/>
      <w:numFmt w:val="lowerLetter"/>
      <w:lvlText w:val="%8."/>
      <w:lvlJc w:val="left"/>
      <w:pPr>
        <w:ind w:left="5932" w:hanging="360"/>
      </w:pPr>
    </w:lvl>
    <w:lvl w:ilvl="8" w:tplc="041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3" w15:restartNumberingAfterBreak="0">
    <w:nsid w:val="0A963FBC"/>
    <w:multiLevelType w:val="multilevel"/>
    <w:tmpl w:val="2FAAEC28"/>
    <w:name w:val="ГОСТ2"/>
    <w:lvl w:ilvl="0">
      <w:start w:val="1"/>
      <w:numFmt w:val="decimal"/>
      <w:pStyle w:val="a"/>
      <w:lvlText w:val="%1)"/>
      <w:lvlJc w:val="right"/>
      <w:pPr>
        <w:tabs>
          <w:tab w:val="num" w:pos="1049"/>
        </w:tabs>
        <w:ind w:left="0" w:firstLine="89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A324A4"/>
    <w:multiLevelType w:val="multilevel"/>
    <w:tmpl w:val="BF1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A40F0"/>
    <w:multiLevelType w:val="hybridMultilevel"/>
    <w:tmpl w:val="84622D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6640D0F"/>
    <w:multiLevelType w:val="multilevel"/>
    <w:tmpl w:val="FFB2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718F6"/>
    <w:multiLevelType w:val="hybridMultilevel"/>
    <w:tmpl w:val="2D58E528"/>
    <w:lvl w:ilvl="0" w:tplc="AE766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213752"/>
    <w:multiLevelType w:val="hybridMultilevel"/>
    <w:tmpl w:val="2CECE11E"/>
    <w:lvl w:ilvl="0" w:tplc="E6F02302">
      <w:start w:val="1"/>
      <w:numFmt w:val="bullet"/>
      <w:pStyle w:val="a0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103D9A"/>
    <w:multiLevelType w:val="multilevel"/>
    <w:tmpl w:val="1D12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35016"/>
    <w:multiLevelType w:val="hybridMultilevel"/>
    <w:tmpl w:val="31866B6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91C2617"/>
    <w:multiLevelType w:val="multilevel"/>
    <w:tmpl w:val="F354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B5182"/>
    <w:multiLevelType w:val="multilevel"/>
    <w:tmpl w:val="426E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16BEB"/>
    <w:multiLevelType w:val="multilevel"/>
    <w:tmpl w:val="E6CC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F2727"/>
    <w:multiLevelType w:val="multilevel"/>
    <w:tmpl w:val="CE8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80A42"/>
    <w:multiLevelType w:val="multilevel"/>
    <w:tmpl w:val="5F26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E63BC"/>
    <w:multiLevelType w:val="hybridMultilevel"/>
    <w:tmpl w:val="782CCD96"/>
    <w:lvl w:ilvl="0" w:tplc="807A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24605"/>
    <w:multiLevelType w:val="hybridMultilevel"/>
    <w:tmpl w:val="F4DEB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C12027"/>
    <w:multiLevelType w:val="multilevel"/>
    <w:tmpl w:val="249A6EFA"/>
    <w:name w:val="ГОСТ2"/>
    <w:lvl w:ilvl="0">
      <w:start w:val="1"/>
      <w:numFmt w:val="decimal"/>
      <w:pStyle w:val="a1"/>
      <w:lvlText w:val="%1."/>
      <w:lvlJc w:val="right"/>
      <w:pPr>
        <w:tabs>
          <w:tab w:val="num" w:pos="1049"/>
        </w:tabs>
        <w:ind w:left="0" w:firstLine="896"/>
      </w:pPr>
      <w:rPr>
        <w:rFonts w:hint="default"/>
      </w:rPr>
    </w:lvl>
    <w:lvl w:ilvl="1">
      <w:start w:val="1"/>
      <w:numFmt w:val="russianLower"/>
      <w:lvlText w:val="%2)"/>
      <w:lvlJc w:val="right"/>
      <w:pPr>
        <w:tabs>
          <w:tab w:val="num" w:pos="1474"/>
        </w:tabs>
        <w:ind w:left="0" w:firstLine="1304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758"/>
        </w:tabs>
        <w:ind w:left="0" w:firstLine="1474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0" w:firstLine="107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107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107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10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10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1072"/>
      </w:pPr>
      <w:rPr>
        <w:rFonts w:hint="default"/>
      </w:rPr>
    </w:lvl>
  </w:abstractNum>
  <w:abstractNum w:abstractNumId="19" w15:restartNumberingAfterBreak="0">
    <w:nsid w:val="54300A2E"/>
    <w:multiLevelType w:val="multilevel"/>
    <w:tmpl w:val="79AA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881471"/>
    <w:multiLevelType w:val="multilevel"/>
    <w:tmpl w:val="AAD2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7B74D8"/>
    <w:multiLevelType w:val="multilevel"/>
    <w:tmpl w:val="AC4C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43C8B"/>
    <w:multiLevelType w:val="multilevel"/>
    <w:tmpl w:val="E4BA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F218D"/>
    <w:multiLevelType w:val="multilevel"/>
    <w:tmpl w:val="8B8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A5FD0"/>
    <w:multiLevelType w:val="hybridMultilevel"/>
    <w:tmpl w:val="0270D630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5" w15:restartNumberingAfterBreak="0">
    <w:nsid w:val="629F4314"/>
    <w:multiLevelType w:val="multilevel"/>
    <w:tmpl w:val="3D32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A4270"/>
    <w:multiLevelType w:val="hybridMultilevel"/>
    <w:tmpl w:val="1E9229B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C07040C"/>
    <w:multiLevelType w:val="hybridMultilevel"/>
    <w:tmpl w:val="DE84F2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71923973"/>
    <w:multiLevelType w:val="multilevel"/>
    <w:tmpl w:val="5EB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0D3404"/>
    <w:multiLevelType w:val="hybridMultilevel"/>
    <w:tmpl w:val="91A28AF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73A259A9"/>
    <w:multiLevelType w:val="hybridMultilevel"/>
    <w:tmpl w:val="C226BA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7DA155FF"/>
    <w:multiLevelType w:val="hybridMultilevel"/>
    <w:tmpl w:val="D81C2190"/>
    <w:lvl w:ilvl="0" w:tplc="E4AE6EC6">
      <w:start w:val="1"/>
      <w:numFmt w:val="bullet"/>
      <w:pStyle w:val="-0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26609">
    <w:abstractNumId w:val="8"/>
  </w:num>
  <w:num w:numId="2" w16cid:durableId="971791586">
    <w:abstractNumId w:val="2"/>
  </w:num>
  <w:num w:numId="3" w16cid:durableId="1152987322">
    <w:abstractNumId w:val="31"/>
  </w:num>
  <w:num w:numId="4" w16cid:durableId="58090986">
    <w:abstractNumId w:val="18"/>
  </w:num>
  <w:num w:numId="5" w16cid:durableId="1312251488">
    <w:abstractNumId w:val="3"/>
  </w:num>
  <w:num w:numId="6" w16cid:durableId="1127705024">
    <w:abstractNumId w:val="16"/>
  </w:num>
  <w:num w:numId="7" w16cid:durableId="1908877980">
    <w:abstractNumId w:val="24"/>
  </w:num>
  <w:num w:numId="8" w16cid:durableId="1382554466">
    <w:abstractNumId w:val="17"/>
  </w:num>
  <w:num w:numId="9" w16cid:durableId="9989280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0031949">
    <w:abstractNumId w:val="7"/>
  </w:num>
  <w:num w:numId="11" w16cid:durableId="522591892">
    <w:abstractNumId w:val="0"/>
  </w:num>
  <w:num w:numId="12" w16cid:durableId="1056197083">
    <w:abstractNumId w:val="1"/>
  </w:num>
  <w:num w:numId="13" w16cid:durableId="1715351271">
    <w:abstractNumId w:val="21"/>
  </w:num>
  <w:num w:numId="14" w16cid:durableId="1634484485">
    <w:abstractNumId w:val="4"/>
  </w:num>
  <w:num w:numId="15" w16cid:durableId="24410302">
    <w:abstractNumId w:val="23"/>
  </w:num>
  <w:num w:numId="16" w16cid:durableId="372535493">
    <w:abstractNumId w:val="13"/>
  </w:num>
  <w:num w:numId="17" w16cid:durableId="1538620466">
    <w:abstractNumId w:val="25"/>
  </w:num>
  <w:num w:numId="18" w16cid:durableId="1594359832">
    <w:abstractNumId w:val="9"/>
  </w:num>
  <w:num w:numId="19" w16cid:durableId="1912502496">
    <w:abstractNumId w:val="15"/>
  </w:num>
  <w:num w:numId="20" w16cid:durableId="108624110">
    <w:abstractNumId w:val="28"/>
  </w:num>
  <w:num w:numId="21" w16cid:durableId="1878273468">
    <w:abstractNumId w:val="11"/>
  </w:num>
  <w:num w:numId="22" w16cid:durableId="243684162">
    <w:abstractNumId w:val="6"/>
  </w:num>
  <w:num w:numId="23" w16cid:durableId="670257408">
    <w:abstractNumId w:val="22"/>
  </w:num>
  <w:num w:numId="24" w16cid:durableId="1407994918">
    <w:abstractNumId w:val="14"/>
  </w:num>
  <w:num w:numId="25" w16cid:durableId="358434491">
    <w:abstractNumId w:val="12"/>
  </w:num>
  <w:num w:numId="26" w16cid:durableId="1752004599">
    <w:abstractNumId w:val="19"/>
  </w:num>
  <w:num w:numId="27" w16cid:durableId="1507671997">
    <w:abstractNumId w:val="27"/>
  </w:num>
  <w:num w:numId="28" w16cid:durableId="815075379">
    <w:abstractNumId w:val="10"/>
  </w:num>
  <w:num w:numId="29" w16cid:durableId="1225528964">
    <w:abstractNumId w:val="30"/>
  </w:num>
  <w:num w:numId="30" w16cid:durableId="971784839">
    <w:abstractNumId w:val="26"/>
  </w:num>
  <w:num w:numId="31" w16cid:durableId="53437340">
    <w:abstractNumId w:val="5"/>
  </w:num>
  <w:num w:numId="32" w16cid:durableId="2061898775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8F"/>
    <w:rsid w:val="00001454"/>
    <w:rsid w:val="00011033"/>
    <w:rsid w:val="00014239"/>
    <w:rsid w:val="000151FC"/>
    <w:rsid w:val="000246FF"/>
    <w:rsid w:val="000327A7"/>
    <w:rsid w:val="00032D73"/>
    <w:rsid w:val="00032F28"/>
    <w:rsid w:val="000352C0"/>
    <w:rsid w:val="00036BA5"/>
    <w:rsid w:val="000376D0"/>
    <w:rsid w:val="00041690"/>
    <w:rsid w:val="0004213C"/>
    <w:rsid w:val="00042266"/>
    <w:rsid w:val="0005289B"/>
    <w:rsid w:val="00054BE7"/>
    <w:rsid w:val="00057223"/>
    <w:rsid w:val="00060B4F"/>
    <w:rsid w:val="00060E40"/>
    <w:rsid w:val="00063A40"/>
    <w:rsid w:val="000768AC"/>
    <w:rsid w:val="000825BB"/>
    <w:rsid w:val="00082A4D"/>
    <w:rsid w:val="00084B4E"/>
    <w:rsid w:val="00086AF4"/>
    <w:rsid w:val="00091A6F"/>
    <w:rsid w:val="0009785C"/>
    <w:rsid w:val="000A11C4"/>
    <w:rsid w:val="000A3AE5"/>
    <w:rsid w:val="000A6B28"/>
    <w:rsid w:val="000B2A81"/>
    <w:rsid w:val="000B46A1"/>
    <w:rsid w:val="000B4AD1"/>
    <w:rsid w:val="000B7997"/>
    <w:rsid w:val="000C0BDC"/>
    <w:rsid w:val="000C28FF"/>
    <w:rsid w:val="000C29A2"/>
    <w:rsid w:val="000C7090"/>
    <w:rsid w:val="000C7862"/>
    <w:rsid w:val="000C7A83"/>
    <w:rsid w:val="000D2E7E"/>
    <w:rsid w:val="000D4853"/>
    <w:rsid w:val="000D53CA"/>
    <w:rsid w:val="000D723D"/>
    <w:rsid w:val="000E2958"/>
    <w:rsid w:val="000E4B64"/>
    <w:rsid w:val="000E59DE"/>
    <w:rsid w:val="000E662F"/>
    <w:rsid w:val="000F223F"/>
    <w:rsid w:val="000F2EF5"/>
    <w:rsid w:val="000F3A47"/>
    <w:rsid w:val="000F7B8E"/>
    <w:rsid w:val="00103DF6"/>
    <w:rsid w:val="00103FF6"/>
    <w:rsid w:val="00104025"/>
    <w:rsid w:val="00105013"/>
    <w:rsid w:val="0010748D"/>
    <w:rsid w:val="0011544D"/>
    <w:rsid w:val="00115B95"/>
    <w:rsid w:val="00116C66"/>
    <w:rsid w:val="00117168"/>
    <w:rsid w:val="001251CC"/>
    <w:rsid w:val="00130CF0"/>
    <w:rsid w:val="00130F25"/>
    <w:rsid w:val="00131FFC"/>
    <w:rsid w:val="00133569"/>
    <w:rsid w:val="001428E2"/>
    <w:rsid w:val="00145503"/>
    <w:rsid w:val="00147DC3"/>
    <w:rsid w:val="00151E71"/>
    <w:rsid w:val="00152E65"/>
    <w:rsid w:val="00153A35"/>
    <w:rsid w:val="0017126F"/>
    <w:rsid w:val="001754AE"/>
    <w:rsid w:val="001809E9"/>
    <w:rsid w:val="00180B59"/>
    <w:rsid w:val="00185801"/>
    <w:rsid w:val="00193D78"/>
    <w:rsid w:val="00194715"/>
    <w:rsid w:val="00195C7C"/>
    <w:rsid w:val="001A07FF"/>
    <w:rsid w:val="001A0ECF"/>
    <w:rsid w:val="001A39D3"/>
    <w:rsid w:val="001A4F66"/>
    <w:rsid w:val="001A6858"/>
    <w:rsid w:val="001B07CE"/>
    <w:rsid w:val="001B0F8D"/>
    <w:rsid w:val="001B5D82"/>
    <w:rsid w:val="001B65A6"/>
    <w:rsid w:val="001B6A1F"/>
    <w:rsid w:val="001B7AD1"/>
    <w:rsid w:val="001C7C5D"/>
    <w:rsid w:val="001D042C"/>
    <w:rsid w:val="001D2596"/>
    <w:rsid w:val="001D540D"/>
    <w:rsid w:val="001E4227"/>
    <w:rsid w:val="001E4AF1"/>
    <w:rsid w:val="001F02FE"/>
    <w:rsid w:val="001F2C61"/>
    <w:rsid w:val="001F49FB"/>
    <w:rsid w:val="001F4BAD"/>
    <w:rsid w:val="00205D0D"/>
    <w:rsid w:val="0020758E"/>
    <w:rsid w:val="00212863"/>
    <w:rsid w:val="002136AC"/>
    <w:rsid w:val="00215F24"/>
    <w:rsid w:val="0021650E"/>
    <w:rsid w:val="00217B66"/>
    <w:rsid w:val="00220872"/>
    <w:rsid w:val="00223AB3"/>
    <w:rsid w:val="0022569F"/>
    <w:rsid w:val="002315B7"/>
    <w:rsid w:val="00237C4A"/>
    <w:rsid w:val="00244A9E"/>
    <w:rsid w:val="0025553D"/>
    <w:rsid w:val="00257455"/>
    <w:rsid w:val="0026132B"/>
    <w:rsid w:val="002625F8"/>
    <w:rsid w:val="002649E7"/>
    <w:rsid w:val="0027528D"/>
    <w:rsid w:val="0027603C"/>
    <w:rsid w:val="00276A59"/>
    <w:rsid w:val="00277E83"/>
    <w:rsid w:val="00282F37"/>
    <w:rsid w:val="0028381E"/>
    <w:rsid w:val="00283A23"/>
    <w:rsid w:val="00283F9C"/>
    <w:rsid w:val="00285403"/>
    <w:rsid w:val="00286F98"/>
    <w:rsid w:val="00292649"/>
    <w:rsid w:val="00295051"/>
    <w:rsid w:val="002A0418"/>
    <w:rsid w:val="002A2F29"/>
    <w:rsid w:val="002A3535"/>
    <w:rsid w:val="002B129E"/>
    <w:rsid w:val="002B379B"/>
    <w:rsid w:val="002B50F1"/>
    <w:rsid w:val="002B5EB0"/>
    <w:rsid w:val="002B64CF"/>
    <w:rsid w:val="002B7A4A"/>
    <w:rsid w:val="002B7DF8"/>
    <w:rsid w:val="002C1DDA"/>
    <w:rsid w:val="002C377F"/>
    <w:rsid w:val="002D22EF"/>
    <w:rsid w:val="002E25A4"/>
    <w:rsid w:val="002E28F1"/>
    <w:rsid w:val="002E5698"/>
    <w:rsid w:val="002E6EAD"/>
    <w:rsid w:val="002F6F0D"/>
    <w:rsid w:val="00301721"/>
    <w:rsid w:val="003130F3"/>
    <w:rsid w:val="003164F9"/>
    <w:rsid w:val="0031667C"/>
    <w:rsid w:val="003257C1"/>
    <w:rsid w:val="00326A29"/>
    <w:rsid w:val="00334BD8"/>
    <w:rsid w:val="00340759"/>
    <w:rsid w:val="00342B8A"/>
    <w:rsid w:val="00350F7A"/>
    <w:rsid w:val="003527B0"/>
    <w:rsid w:val="0035451C"/>
    <w:rsid w:val="00355A4E"/>
    <w:rsid w:val="00356C9C"/>
    <w:rsid w:val="00357D3B"/>
    <w:rsid w:val="00370A62"/>
    <w:rsid w:val="0037275B"/>
    <w:rsid w:val="00380012"/>
    <w:rsid w:val="00380B90"/>
    <w:rsid w:val="003815B3"/>
    <w:rsid w:val="003819C9"/>
    <w:rsid w:val="003878DE"/>
    <w:rsid w:val="003A3E01"/>
    <w:rsid w:val="003A4EE8"/>
    <w:rsid w:val="003B2904"/>
    <w:rsid w:val="003B458C"/>
    <w:rsid w:val="003B5272"/>
    <w:rsid w:val="003D1EE9"/>
    <w:rsid w:val="003D33EE"/>
    <w:rsid w:val="003D3799"/>
    <w:rsid w:val="003D4B12"/>
    <w:rsid w:val="003D6020"/>
    <w:rsid w:val="003E1CD2"/>
    <w:rsid w:val="003E4F1A"/>
    <w:rsid w:val="003E6B04"/>
    <w:rsid w:val="003F1A61"/>
    <w:rsid w:val="00405975"/>
    <w:rsid w:val="00415BF0"/>
    <w:rsid w:val="004162D8"/>
    <w:rsid w:val="0042135F"/>
    <w:rsid w:val="004253F6"/>
    <w:rsid w:val="004271BC"/>
    <w:rsid w:val="00430412"/>
    <w:rsid w:val="004313FA"/>
    <w:rsid w:val="0043726A"/>
    <w:rsid w:val="0044055D"/>
    <w:rsid w:val="004420F1"/>
    <w:rsid w:val="00443995"/>
    <w:rsid w:val="00443B9E"/>
    <w:rsid w:val="004469C3"/>
    <w:rsid w:val="0045099E"/>
    <w:rsid w:val="00450CB8"/>
    <w:rsid w:val="00453F53"/>
    <w:rsid w:val="00455886"/>
    <w:rsid w:val="00457B6C"/>
    <w:rsid w:val="00460F4D"/>
    <w:rsid w:val="00471D28"/>
    <w:rsid w:val="00477F87"/>
    <w:rsid w:val="00480DC0"/>
    <w:rsid w:val="00490DF3"/>
    <w:rsid w:val="0049759E"/>
    <w:rsid w:val="00497A32"/>
    <w:rsid w:val="004A3CDF"/>
    <w:rsid w:val="004B1DD9"/>
    <w:rsid w:val="004B4271"/>
    <w:rsid w:val="004B6752"/>
    <w:rsid w:val="004B70DD"/>
    <w:rsid w:val="004C3781"/>
    <w:rsid w:val="004C3ED4"/>
    <w:rsid w:val="004C4A4B"/>
    <w:rsid w:val="004C5AD5"/>
    <w:rsid w:val="004D0DDC"/>
    <w:rsid w:val="004D0DF9"/>
    <w:rsid w:val="004D4040"/>
    <w:rsid w:val="004D599A"/>
    <w:rsid w:val="004E0014"/>
    <w:rsid w:val="004E0238"/>
    <w:rsid w:val="004E63D3"/>
    <w:rsid w:val="004F0010"/>
    <w:rsid w:val="004F0A30"/>
    <w:rsid w:val="004F6C01"/>
    <w:rsid w:val="00501AA2"/>
    <w:rsid w:val="005020FD"/>
    <w:rsid w:val="00502EC5"/>
    <w:rsid w:val="00502F1A"/>
    <w:rsid w:val="00503D85"/>
    <w:rsid w:val="005113DD"/>
    <w:rsid w:val="005148FD"/>
    <w:rsid w:val="00523EBD"/>
    <w:rsid w:val="00524054"/>
    <w:rsid w:val="00524B04"/>
    <w:rsid w:val="00526978"/>
    <w:rsid w:val="00530A10"/>
    <w:rsid w:val="00534737"/>
    <w:rsid w:val="00535832"/>
    <w:rsid w:val="00540438"/>
    <w:rsid w:val="00552810"/>
    <w:rsid w:val="0056200F"/>
    <w:rsid w:val="005639EE"/>
    <w:rsid w:val="0057204E"/>
    <w:rsid w:val="00573EDE"/>
    <w:rsid w:val="00573F8A"/>
    <w:rsid w:val="00581234"/>
    <w:rsid w:val="0058370F"/>
    <w:rsid w:val="005B25EB"/>
    <w:rsid w:val="005C02EE"/>
    <w:rsid w:val="005C4792"/>
    <w:rsid w:val="005C4E99"/>
    <w:rsid w:val="005D0441"/>
    <w:rsid w:val="005D130D"/>
    <w:rsid w:val="005D299C"/>
    <w:rsid w:val="005D49A9"/>
    <w:rsid w:val="005D5B78"/>
    <w:rsid w:val="005E3CB3"/>
    <w:rsid w:val="005E46F1"/>
    <w:rsid w:val="005E46F3"/>
    <w:rsid w:val="005E54CB"/>
    <w:rsid w:val="005F06F9"/>
    <w:rsid w:val="005F36D7"/>
    <w:rsid w:val="005F3E53"/>
    <w:rsid w:val="005F7099"/>
    <w:rsid w:val="005F70E7"/>
    <w:rsid w:val="0061661F"/>
    <w:rsid w:val="006220EC"/>
    <w:rsid w:val="00630613"/>
    <w:rsid w:val="00634BE8"/>
    <w:rsid w:val="00637C97"/>
    <w:rsid w:val="00641B60"/>
    <w:rsid w:val="00663945"/>
    <w:rsid w:val="006643A7"/>
    <w:rsid w:val="006669EA"/>
    <w:rsid w:val="00673807"/>
    <w:rsid w:val="00673C37"/>
    <w:rsid w:val="006829D9"/>
    <w:rsid w:val="006931BC"/>
    <w:rsid w:val="00694A51"/>
    <w:rsid w:val="006A08B3"/>
    <w:rsid w:val="006A466D"/>
    <w:rsid w:val="006C19CF"/>
    <w:rsid w:val="006C668F"/>
    <w:rsid w:val="006D06D2"/>
    <w:rsid w:val="006D4415"/>
    <w:rsid w:val="006D767E"/>
    <w:rsid w:val="006E0615"/>
    <w:rsid w:val="006E0C99"/>
    <w:rsid w:val="006E17BB"/>
    <w:rsid w:val="006E1B63"/>
    <w:rsid w:val="006E20FD"/>
    <w:rsid w:val="006E2F1F"/>
    <w:rsid w:val="006E4364"/>
    <w:rsid w:val="006E7875"/>
    <w:rsid w:val="006F0D5E"/>
    <w:rsid w:val="00701A68"/>
    <w:rsid w:val="00703F72"/>
    <w:rsid w:val="007057B2"/>
    <w:rsid w:val="007114D3"/>
    <w:rsid w:val="00715DC8"/>
    <w:rsid w:val="00715E55"/>
    <w:rsid w:val="00715EE1"/>
    <w:rsid w:val="00721B59"/>
    <w:rsid w:val="00723442"/>
    <w:rsid w:val="00724A72"/>
    <w:rsid w:val="0072683D"/>
    <w:rsid w:val="00727544"/>
    <w:rsid w:val="0073013E"/>
    <w:rsid w:val="00731527"/>
    <w:rsid w:val="00731F51"/>
    <w:rsid w:val="007347B0"/>
    <w:rsid w:val="007372E1"/>
    <w:rsid w:val="00741D4E"/>
    <w:rsid w:val="007434E5"/>
    <w:rsid w:val="00746C96"/>
    <w:rsid w:val="007475AC"/>
    <w:rsid w:val="00752323"/>
    <w:rsid w:val="00752B20"/>
    <w:rsid w:val="007550A8"/>
    <w:rsid w:val="007573D3"/>
    <w:rsid w:val="00757E86"/>
    <w:rsid w:val="007621BF"/>
    <w:rsid w:val="00765E0A"/>
    <w:rsid w:val="00770DE2"/>
    <w:rsid w:val="00772A9A"/>
    <w:rsid w:val="00773DE5"/>
    <w:rsid w:val="00774F76"/>
    <w:rsid w:val="00784948"/>
    <w:rsid w:val="00785FC1"/>
    <w:rsid w:val="00786981"/>
    <w:rsid w:val="00786BFC"/>
    <w:rsid w:val="00787BC8"/>
    <w:rsid w:val="00791A00"/>
    <w:rsid w:val="007937E6"/>
    <w:rsid w:val="00794B35"/>
    <w:rsid w:val="007954D1"/>
    <w:rsid w:val="007B0E65"/>
    <w:rsid w:val="007B39EA"/>
    <w:rsid w:val="007B4830"/>
    <w:rsid w:val="007C024D"/>
    <w:rsid w:val="007C19DE"/>
    <w:rsid w:val="007C4FFF"/>
    <w:rsid w:val="007C6D39"/>
    <w:rsid w:val="007D44F5"/>
    <w:rsid w:val="007D599F"/>
    <w:rsid w:val="007D7F75"/>
    <w:rsid w:val="007E0BE3"/>
    <w:rsid w:val="007E1F9B"/>
    <w:rsid w:val="007E781E"/>
    <w:rsid w:val="007E7B99"/>
    <w:rsid w:val="007F0B80"/>
    <w:rsid w:val="007F4800"/>
    <w:rsid w:val="007F53B1"/>
    <w:rsid w:val="007F68A0"/>
    <w:rsid w:val="00802655"/>
    <w:rsid w:val="00802910"/>
    <w:rsid w:val="008045F2"/>
    <w:rsid w:val="00805D16"/>
    <w:rsid w:val="00805EF8"/>
    <w:rsid w:val="008060C7"/>
    <w:rsid w:val="008107CC"/>
    <w:rsid w:val="008111E7"/>
    <w:rsid w:val="0081548F"/>
    <w:rsid w:val="008219A6"/>
    <w:rsid w:val="0082215B"/>
    <w:rsid w:val="00826D60"/>
    <w:rsid w:val="008473E0"/>
    <w:rsid w:val="008500F2"/>
    <w:rsid w:val="00851308"/>
    <w:rsid w:val="00853972"/>
    <w:rsid w:val="00853B43"/>
    <w:rsid w:val="00862DDA"/>
    <w:rsid w:val="0086691E"/>
    <w:rsid w:val="00871715"/>
    <w:rsid w:val="00873423"/>
    <w:rsid w:val="008741AA"/>
    <w:rsid w:val="00882C77"/>
    <w:rsid w:val="00887A8A"/>
    <w:rsid w:val="008925F1"/>
    <w:rsid w:val="00896926"/>
    <w:rsid w:val="008A0595"/>
    <w:rsid w:val="008A221B"/>
    <w:rsid w:val="008B136B"/>
    <w:rsid w:val="008B218C"/>
    <w:rsid w:val="008B3C96"/>
    <w:rsid w:val="008C0744"/>
    <w:rsid w:val="008C68FC"/>
    <w:rsid w:val="008D19BD"/>
    <w:rsid w:val="008D733F"/>
    <w:rsid w:val="008E3ECF"/>
    <w:rsid w:val="008F1509"/>
    <w:rsid w:val="0090253B"/>
    <w:rsid w:val="00902C9A"/>
    <w:rsid w:val="009040EC"/>
    <w:rsid w:val="00904728"/>
    <w:rsid w:val="00906717"/>
    <w:rsid w:val="00910BF6"/>
    <w:rsid w:val="0091339F"/>
    <w:rsid w:val="00916BFB"/>
    <w:rsid w:val="009174B2"/>
    <w:rsid w:val="00917FFB"/>
    <w:rsid w:val="009217C0"/>
    <w:rsid w:val="00926CAB"/>
    <w:rsid w:val="009306D3"/>
    <w:rsid w:val="0094165E"/>
    <w:rsid w:val="0094222C"/>
    <w:rsid w:val="009450C4"/>
    <w:rsid w:val="009473B6"/>
    <w:rsid w:val="00947907"/>
    <w:rsid w:val="00947C30"/>
    <w:rsid w:val="00950A74"/>
    <w:rsid w:val="00952980"/>
    <w:rsid w:val="00954924"/>
    <w:rsid w:val="00963A24"/>
    <w:rsid w:val="00971EA3"/>
    <w:rsid w:val="009743CE"/>
    <w:rsid w:val="00990BD9"/>
    <w:rsid w:val="009955E7"/>
    <w:rsid w:val="009A2293"/>
    <w:rsid w:val="009A6662"/>
    <w:rsid w:val="009B0C7B"/>
    <w:rsid w:val="009B0E5A"/>
    <w:rsid w:val="009B0E74"/>
    <w:rsid w:val="009B2B09"/>
    <w:rsid w:val="009C34CB"/>
    <w:rsid w:val="009D0E76"/>
    <w:rsid w:val="009D0FB3"/>
    <w:rsid w:val="009D66B3"/>
    <w:rsid w:val="009E29A2"/>
    <w:rsid w:val="009E354D"/>
    <w:rsid w:val="009F14F8"/>
    <w:rsid w:val="009F4407"/>
    <w:rsid w:val="009F46EC"/>
    <w:rsid w:val="009F64EC"/>
    <w:rsid w:val="00A10515"/>
    <w:rsid w:val="00A12245"/>
    <w:rsid w:val="00A1261F"/>
    <w:rsid w:val="00A141BA"/>
    <w:rsid w:val="00A14DF4"/>
    <w:rsid w:val="00A17DAF"/>
    <w:rsid w:val="00A21CEA"/>
    <w:rsid w:val="00A231A0"/>
    <w:rsid w:val="00A2369A"/>
    <w:rsid w:val="00A26EF1"/>
    <w:rsid w:val="00A43933"/>
    <w:rsid w:val="00A44E63"/>
    <w:rsid w:val="00A52D2C"/>
    <w:rsid w:val="00A56C1D"/>
    <w:rsid w:val="00A5706A"/>
    <w:rsid w:val="00A61F04"/>
    <w:rsid w:val="00A63779"/>
    <w:rsid w:val="00A65F36"/>
    <w:rsid w:val="00A66B90"/>
    <w:rsid w:val="00A672F7"/>
    <w:rsid w:val="00A76E1F"/>
    <w:rsid w:val="00A858F7"/>
    <w:rsid w:val="00A85E35"/>
    <w:rsid w:val="00A92261"/>
    <w:rsid w:val="00A94FA6"/>
    <w:rsid w:val="00AA26B4"/>
    <w:rsid w:val="00AA28E8"/>
    <w:rsid w:val="00AA56FC"/>
    <w:rsid w:val="00AA6704"/>
    <w:rsid w:val="00AB104C"/>
    <w:rsid w:val="00AB12F2"/>
    <w:rsid w:val="00AB4CD5"/>
    <w:rsid w:val="00AC5784"/>
    <w:rsid w:val="00AC7585"/>
    <w:rsid w:val="00AD1C08"/>
    <w:rsid w:val="00AD43BE"/>
    <w:rsid w:val="00AD54A4"/>
    <w:rsid w:val="00AD6164"/>
    <w:rsid w:val="00AD6869"/>
    <w:rsid w:val="00AE1ACD"/>
    <w:rsid w:val="00AE3072"/>
    <w:rsid w:val="00AF340D"/>
    <w:rsid w:val="00B22A03"/>
    <w:rsid w:val="00B24BFC"/>
    <w:rsid w:val="00B33E45"/>
    <w:rsid w:val="00B3743F"/>
    <w:rsid w:val="00B3779D"/>
    <w:rsid w:val="00B55460"/>
    <w:rsid w:val="00B56222"/>
    <w:rsid w:val="00B62D72"/>
    <w:rsid w:val="00B65AB6"/>
    <w:rsid w:val="00B65E4B"/>
    <w:rsid w:val="00B726E2"/>
    <w:rsid w:val="00B75578"/>
    <w:rsid w:val="00B777C4"/>
    <w:rsid w:val="00B80738"/>
    <w:rsid w:val="00B82300"/>
    <w:rsid w:val="00B8379C"/>
    <w:rsid w:val="00B90E7E"/>
    <w:rsid w:val="00B97D79"/>
    <w:rsid w:val="00BA147D"/>
    <w:rsid w:val="00BA155C"/>
    <w:rsid w:val="00BA31D1"/>
    <w:rsid w:val="00BA69A2"/>
    <w:rsid w:val="00BB3D64"/>
    <w:rsid w:val="00BB460F"/>
    <w:rsid w:val="00BB536C"/>
    <w:rsid w:val="00BC00D8"/>
    <w:rsid w:val="00BC1A42"/>
    <w:rsid w:val="00BC2BA5"/>
    <w:rsid w:val="00BC499A"/>
    <w:rsid w:val="00BC5E01"/>
    <w:rsid w:val="00BC64A7"/>
    <w:rsid w:val="00BD5ABF"/>
    <w:rsid w:val="00BD5CD7"/>
    <w:rsid w:val="00BE14B8"/>
    <w:rsid w:val="00BE7546"/>
    <w:rsid w:val="00BF012F"/>
    <w:rsid w:val="00BF07BF"/>
    <w:rsid w:val="00BF23FB"/>
    <w:rsid w:val="00BF5326"/>
    <w:rsid w:val="00C010CE"/>
    <w:rsid w:val="00C0361C"/>
    <w:rsid w:val="00C06F0A"/>
    <w:rsid w:val="00C07C29"/>
    <w:rsid w:val="00C07E54"/>
    <w:rsid w:val="00C104A8"/>
    <w:rsid w:val="00C10BE0"/>
    <w:rsid w:val="00C132E9"/>
    <w:rsid w:val="00C13D56"/>
    <w:rsid w:val="00C1503F"/>
    <w:rsid w:val="00C466CF"/>
    <w:rsid w:val="00C518C3"/>
    <w:rsid w:val="00C55A4B"/>
    <w:rsid w:val="00C62421"/>
    <w:rsid w:val="00C64CD5"/>
    <w:rsid w:val="00C6535C"/>
    <w:rsid w:val="00C65C10"/>
    <w:rsid w:val="00C667ED"/>
    <w:rsid w:val="00C66B03"/>
    <w:rsid w:val="00C66C99"/>
    <w:rsid w:val="00C67927"/>
    <w:rsid w:val="00C742BF"/>
    <w:rsid w:val="00C77030"/>
    <w:rsid w:val="00C81787"/>
    <w:rsid w:val="00C81930"/>
    <w:rsid w:val="00C84267"/>
    <w:rsid w:val="00C852C0"/>
    <w:rsid w:val="00C87882"/>
    <w:rsid w:val="00C919F3"/>
    <w:rsid w:val="00C91B64"/>
    <w:rsid w:val="00C91C03"/>
    <w:rsid w:val="00C92239"/>
    <w:rsid w:val="00C94164"/>
    <w:rsid w:val="00C943A3"/>
    <w:rsid w:val="00C94C80"/>
    <w:rsid w:val="00C9663D"/>
    <w:rsid w:val="00CA3906"/>
    <w:rsid w:val="00CA59C3"/>
    <w:rsid w:val="00CB1278"/>
    <w:rsid w:val="00CB17B9"/>
    <w:rsid w:val="00CB3E38"/>
    <w:rsid w:val="00CC2F79"/>
    <w:rsid w:val="00CC3DDF"/>
    <w:rsid w:val="00CD0A6D"/>
    <w:rsid w:val="00CD159E"/>
    <w:rsid w:val="00CD1A02"/>
    <w:rsid w:val="00CD1C5F"/>
    <w:rsid w:val="00CD1DF5"/>
    <w:rsid w:val="00CE299B"/>
    <w:rsid w:val="00CE601C"/>
    <w:rsid w:val="00CF7AEB"/>
    <w:rsid w:val="00CF7BA8"/>
    <w:rsid w:val="00D1380B"/>
    <w:rsid w:val="00D224EA"/>
    <w:rsid w:val="00D23367"/>
    <w:rsid w:val="00D23926"/>
    <w:rsid w:val="00D30726"/>
    <w:rsid w:val="00D313CC"/>
    <w:rsid w:val="00D31DC5"/>
    <w:rsid w:val="00D35EE7"/>
    <w:rsid w:val="00D40A82"/>
    <w:rsid w:val="00D40F4E"/>
    <w:rsid w:val="00D41E89"/>
    <w:rsid w:val="00D42EA1"/>
    <w:rsid w:val="00D459CC"/>
    <w:rsid w:val="00D466A8"/>
    <w:rsid w:val="00D538E8"/>
    <w:rsid w:val="00D539ED"/>
    <w:rsid w:val="00D5493F"/>
    <w:rsid w:val="00D54C33"/>
    <w:rsid w:val="00D55F4B"/>
    <w:rsid w:val="00D65D23"/>
    <w:rsid w:val="00D717DA"/>
    <w:rsid w:val="00D722D9"/>
    <w:rsid w:val="00D76F6E"/>
    <w:rsid w:val="00D7752A"/>
    <w:rsid w:val="00D85F2D"/>
    <w:rsid w:val="00D93BA3"/>
    <w:rsid w:val="00DA1CB8"/>
    <w:rsid w:val="00DA1F86"/>
    <w:rsid w:val="00DA60A5"/>
    <w:rsid w:val="00DA7487"/>
    <w:rsid w:val="00DB0116"/>
    <w:rsid w:val="00DB0F3E"/>
    <w:rsid w:val="00DB24CA"/>
    <w:rsid w:val="00DC7995"/>
    <w:rsid w:val="00DD0B90"/>
    <w:rsid w:val="00DD1DFD"/>
    <w:rsid w:val="00DD71B9"/>
    <w:rsid w:val="00DE1613"/>
    <w:rsid w:val="00DE21F0"/>
    <w:rsid w:val="00DE240C"/>
    <w:rsid w:val="00DE4426"/>
    <w:rsid w:val="00DE5BB8"/>
    <w:rsid w:val="00DE7771"/>
    <w:rsid w:val="00DE7F31"/>
    <w:rsid w:val="00DF100D"/>
    <w:rsid w:val="00E0629F"/>
    <w:rsid w:val="00E1366B"/>
    <w:rsid w:val="00E16E87"/>
    <w:rsid w:val="00E23F94"/>
    <w:rsid w:val="00E24384"/>
    <w:rsid w:val="00E24F6D"/>
    <w:rsid w:val="00E252E9"/>
    <w:rsid w:val="00E26AF6"/>
    <w:rsid w:val="00E27515"/>
    <w:rsid w:val="00E27EC3"/>
    <w:rsid w:val="00E30AD3"/>
    <w:rsid w:val="00E34DB5"/>
    <w:rsid w:val="00E357F2"/>
    <w:rsid w:val="00E401AD"/>
    <w:rsid w:val="00E477C5"/>
    <w:rsid w:val="00E47A14"/>
    <w:rsid w:val="00E51957"/>
    <w:rsid w:val="00E66004"/>
    <w:rsid w:val="00E76467"/>
    <w:rsid w:val="00E94A5D"/>
    <w:rsid w:val="00EA14C0"/>
    <w:rsid w:val="00EA2E9E"/>
    <w:rsid w:val="00EA30B8"/>
    <w:rsid w:val="00EA5DC1"/>
    <w:rsid w:val="00EB0CC7"/>
    <w:rsid w:val="00EB2856"/>
    <w:rsid w:val="00EB2AC0"/>
    <w:rsid w:val="00EB6CD3"/>
    <w:rsid w:val="00EC6012"/>
    <w:rsid w:val="00ED1DD8"/>
    <w:rsid w:val="00ED3B16"/>
    <w:rsid w:val="00ED70D3"/>
    <w:rsid w:val="00EE4EF8"/>
    <w:rsid w:val="00EE6C33"/>
    <w:rsid w:val="00EF252D"/>
    <w:rsid w:val="00EF45C5"/>
    <w:rsid w:val="00F00009"/>
    <w:rsid w:val="00F03463"/>
    <w:rsid w:val="00F07D74"/>
    <w:rsid w:val="00F106A1"/>
    <w:rsid w:val="00F247FE"/>
    <w:rsid w:val="00F27BBC"/>
    <w:rsid w:val="00F27D74"/>
    <w:rsid w:val="00F41BFB"/>
    <w:rsid w:val="00F43419"/>
    <w:rsid w:val="00F43516"/>
    <w:rsid w:val="00F43FA9"/>
    <w:rsid w:val="00F47B5E"/>
    <w:rsid w:val="00F55A9F"/>
    <w:rsid w:val="00F5784D"/>
    <w:rsid w:val="00F616DA"/>
    <w:rsid w:val="00F62060"/>
    <w:rsid w:val="00F7037F"/>
    <w:rsid w:val="00F70F9C"/>
    <w:rsid w:val="00F71027"/>
    <w:rsid w:val="00F733B6"/>
    <w:rsid w:val="00F74ABB"/>
    <w:rsid w:val="00F75FE8"/>
    <w:rsid w:val="00F82956"/>
    <w:rsid w:val="00F86905"/>
    <w:rsid w:val="00F90BFA"/>
    <w:rsid w:val="00F92836"/>
    <w:rsid w:val="00F936A0"/>
    <w:rsid w:val="00F948BB"/>
    <w:rsid w:val="00FA5616"/>
    <w:rsid w:val="00FA653F"/>
    <w:rsid w:val="00FB1EED"/>
    <w:rsid w:val="00FB63F6"/>
    <w:rsid w:val="00FC720F"/>
    <w:rsid w:val="00FC7FE4"/>
    <w:rsid w:val="00FD0CBC"/>
    <w:rsid w:val="00FD51DA"/>
    <w:rsid w:val="00FD7B7B"/>
    <w:rsid w:val="00FD7FE5"/>
    <w:rsid w:val="00FE1AE3"/>
    <w:rsid w:val="00FE48F4"/>
    <w:rsid w:val="00FE5A5B"/>
    <w:rsid w:val="00FF0AAE"/>
    <w:rsid w:val="00FF1920"/>
    <w:rsid w:val="00FF22BE"/>
    <w:rsid w:val="00FF37B9"/>
    <w:rsid w:val="00FF5195"/>
    <w:rsid w:val="00FF65B8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E8650"/>
  <w15:docId w15:val="{01900EDA-1D99-4442-859E-2716983E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F37B9"/>
    <w:pPr>
      <w:spacing w:after="0" w:line="360" w:lineRule="auto"/>
      <w:ind w:firstLine="709"/>
      <w:jc w:val="both"/>
    </w:pPr>
    <w:rPr>
      <w:sz w:val="24"/>
    </w:rPr>
  </w:style>
  <w:style w:type="paragraph" w:styleId="1">
    <w:name w:val="heading 1"/>
    <w:next w:val="a2"/>
    <w:link w:val="10"/>
    <w:uiPriority w:val="9"/>
    <w:semiHidden/>
    <w:rsid w:val="001D042C"/>
    <w:pPr>
      <w:keepNext/>
      <w:keepLines/>
      <w:pageBreakBefore/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styleId="2">
    <w:name w:val="heading 2"/>
    <w:basedOn w:val="a2"/>
    <w:next w:val="a2"/>
    <w:link w:val="20"/>
    <w:uiPriority w:val="9"/>
    <w:semiHidden/>
    <w:qFormat/>
    <w:rsid w:val="007B0E65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4"/>
    </w:rPr>
  </w:style>
  <w:style w:type="paragraph" w:styleId="3">
    <w:name w:val="heading 3"/>
    <w:basedOn w:val="a2"/>
    <w:next w:val="a2"/>
    <w:link w:val="30"/>
    <w:uiPriority w:val="9"/>
    <w:semiHidden/>
    <w:qFormat/>
    <w:rsid w:val="002136AC"/>
    <w:pPr>
      <w:keepNext/>
      <w:keepLines/>
      <w:pageBreakBefore/>
      <w:spacing w:after="120"/>
      <w:ind w:firstLine="0"/>
      <w:jc w:val="center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semiHidden/>
    <w:rsid w:val="00917FFB"/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</w:rPr>
  </w:style>
  <w:style w:type="character" w:styleId="a6">
    <w:name w:val="Emphasis"/>
    <w:basedOn w:val="a3"/>
    <w:uiPriority w:val="20"/>
    <w:semiHidden/>
    <w:qFormat/>
    <w:rsid w:val="00D65D23"/>
    <w:rPr>
      <w:i/>
      <w:iCs/>
    </w:rPr>
  </w:style>
  <w:style w:type="paragraph" w:customStyle="1" w:styleId="a1">
    <w:name w:val="Список нумерованный"/>
    <w:uiPriority w:val="1"/>
    <w:qFormat/>
    <w:rsid w:val="008B3C96"/>
    <w:pPr>
      <w:numPr>
        <w:numId w:val="4"/>
      </w:numPr>
      <w:spacing w:after="0" w:line="360" w:lineRule="auto"/>
      <w:jc w:val="both"/>
    </w:pPr>
    <w:rPr>
      <w:sz w:val="24"/>
    </w:rPr>
  </w:style>
  <w:style w:type="paragraph" w:styleId="a7">
    <w:name w:val="Title"/>
    <w:basedOn w:val="a2"/>
    <w:next w:val="a2"/>
    <w:link w:val="a8"/>
    <w:uiPriority w:val="10"/>
    <w:semiHidden/>
    <w:qFormat/>
    <w:rsid w:val="00C81787"/>
    <w:pPr>
      <w:keepNext/>
      <w:keepLines/>
      <w:pageBreakBefore/>
      <w:spacing w:after="120"/>
      <w:ind w:firstLine="0"/>
      <w:contextualSpacing/>
      <w:jc w:val="center"/>
    </w:pPr>
    <w:rPr>
      <w:rFonts w:asciiTheme="majorHAnsi" w:eastAsiaTheme="majorEastAsia" w:hAnsiTheme="majorHAnsi" w:cstheme="majorBidi"/>
      <w:b/>
      <w:bCs/>
      <w:kern w:val="28"/>
      <w:szCs w:val="24"/>
    </w:rPr>
  </w:style>
  <w:style w:type="character" w:customStyle="1" w:styleId="a8">
    <w:name w:val="Заголовок Знак"/>
    <w:basedOn w:val="a3"/>
    <w:link w:val="a7"/>
    <w:uiPriority w:val="10"/>
    <w:semiHidden/>
    <w:rsid w:val="00370A62"/>
    <w:rPr>
      <w:rFonts w:asciiTheme="majorHAnsi" w:eastAsiaTheme="majorEastAsia" w:hAnsiTheme="majorHAnsi" w:cstheme="majorBidi"/>
      <w:b/>
      <w:bCs/>
      <w:kern w:val="28"/>
      <w:sz w:val="24"/>
      <w:szCs w:val="24"/>
    </w:rPr>
  </w:style>
  <w:style w:type="character" w:customStyle="1" w:styleId="20">
    <w:name w:val="Заголовок 2 Знак"/>
    <w:basedOn w:val="a3"/>
    <w:link w:val="2"/>
    <w:uiPriority w:val="9"/>
    <w:semiHidden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a9">
    <w:name w:val="header"/>
    <w:basedOn w:val="a2"/>
    <w:link w:val="aa"/>
    <w:uiPriority w:val="99"/>
    <w:rsid w:val="00C8178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3"/>
    <w:link w:val="a9"/>
    <w:uiPriority w:val="99"/>
    <w:rsid w:val="00145503"/>
    <w:rPr>
      <w:sz w:val="24"/>
    </w:rPr>
  </w:style>
  <w:style w:type="paragraph" w:styleId="ab">
    <w:name w:val="footer"/>
    <w:basedOn w:val="a2"/>
    <w:link w:val="ac"/>
    <w:uiPriority w:val="99"/>
    <w:rsid w:val="004E0014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character" w:customStyle="1" w:styleId="ac">
    <w:name w:val="Нижний колонтитул Знак"/>
    <w:basedOn w:val="a3"/>
    <w:link w:val="ab"/>
    <w:uiPriority w:val="99"/>
    <w:rsid w:val="00145503"/>
    <w:rPr>
      <w:sz w:val="24"/>
    </w:rPr>
  </w:style>
  <w:style w:type="paragraph" w:customStyle="1" w:styleId="ad">
    <w:name w:val="Заголовок пункта"/>
    <w:next w:val="a2"/>
    <w:uiPriority w:val="5"/>
    <w:qFormat/>
    <w:rsid w:val="00A63779"/>
    <w:pPr>
      <w:keepNext/>
      <w:keepLines/>
      <w:spacing w:after="0" w:line="360" w:lineRule="auto"/>
      <w:ind w:firstLine="709"/>
      <w:jc w:val="both"/>
    </w:pPr>
    <w:rPr>
      <w:rFonts w:asciiTheme="majorHAnsi" w:eastAsiaTheme="majorEastAsia" w:hAnsiTheme="majorHAnsi" w:cstheme="majorBidi"/>
      <w:bCs/>
      <w:color w:val="000000" w:themeColor="text1"/>
      <w:sz w:val="24"/>
      <w:szCs w:val="24"/>
      <w:shd w:val="clear" w:color="auto" w:fill="FFFFFF"/>
    </w:rPr>
  </w:style>
  <w:style w:type="paragraph" w:customStyle="1" w:styleId="ae">
    <w:name w:val="Таблица"/>
    <w:qFormat/>
    <w:rsid w:val="003F1A61"/>
    <w:pPr>
      <w:spacing w:after="120" w:line="240" w:lineRule="auto"/>
      <w:jc w:val="center"/>
    </w:pPr>
    <w:rPr>
      <w:rFonts w:ascii="Times New Roman" w:hAnsi="Times New Roman" w:cs="Times New Roman"/>
      <w:sz w:val="24"/>
      <w:szCs w:val="28"/>
      <w:lang w:bidi="en-US"/>
    </w:rPr>
  </w:style>
  <w:style w:type="character" w:customStyle="1" w:styleId="30">
    <w:name w:val="Заголовок 3 Знак"/>
    <w:basedOn w:val="a3"/>
    <w:link w:val="3"/>
    <w:uiPriority w:val="9"/>
    <w:semiHidden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af">
    <w:name w:val="Balloon Text"/>
    <w:basedOn w:val="a2"/>
    <w:link w:val="af0"/>
    <w:uiPriority w:val="99"/>
    <w:semiHidden/>
    <w:unhideWhenUsed/>
    <w:rsid w:val="008741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3"/>
    <w:link w:val="af"/>
    <w:uiPriority w:val="99"/>
    <w:semiHidden/>
    <w:rsid w:val="008741AA"/>
    <w:rPr>
      <w:rFonts w:ascii="Segoe UI" w:hAnsi="Segoe UI" w:cs="Segoe UI"/>
      <w:sz w:val="18"/>
      <w:szCs w:val="18"/>
    </w:rPr>
  </w:style>
  <w:style w:type="paragraph" w:customStyle="1" w:styleId="-0">
    <w:name w:val="Таблица - список маркированный"/>
    <w:uiPriority w:val="7"/>
    <w:qFormat/>
    <w:rsid w:val="00086AF4"/>
    <w:pPr>
      <w:numPr>
        <w:numId w:val="3"/>
      </w:numPr>
      <w:tabs>
        <w:tab w:val="left" w:pos="314"/>
      </w:tabs>
      <w:spacing w:after="0" w:line="240" w:lineRule="auto"/>
      <w:ind w:left="314" w:hanging="284"/>
    </w:pPr>
    <w:rPr>
      <w:rFonts w:ascii="Times New Roman" w:hAnsi="Times New Roman" w:cs="Times New Roman"/>
      <w:sz w:val="24"/>
      <w:szCs w:val="28"/>
      <w:lang w:bidi="en-US"/>
    </w:rPr>
  </w:style>
  <w:style w:type="character" w:styleId="af1">
    <w:name w:val="annotation reference"/>
    <w:basedOn w:val="a3"/>
    <w:uiPriority w:val="99"/>
    <w:semiHidden/>
    <w:unhideWhenUsed/>
    <w:rsid w:val="008741AA"/>
    <w:rPr>
      <w:sz w:val="16"/>
      <w:szCs w:val="16"/>
    </w:rPr>
  </w:style>
  <w:style w:type="paragraph" w:styleId="af2">
    <w:name w:val="annotation text"/>
    <w:link w:val="af3"/>
    <w:uiPriority w:val="1"/>
    <w:semiHidden/>
    <w:rsid w:val="00BB536C"/>
    <w:rPr>
      <w:rFonts w:ascii="Arial" w:hAnsi="Arial" w:cs="Times New Roman"/>
      <w:sz w:val="20"/>
      <w:szCs w:val="20"/>
      <w:lang w:val="en-US" w:bidi="en-US"/>
    </w:rPr>
  </w:style>
  <w:style w:type="character" w:customStyle="1" w:styleId="af3">
    <w:name w:val="Текст примечания Знак"/>
    <w:basedOn w:val="a3"/>
    <w:link w:val="af2"/>
    <w:uiPriority w:val="1"/>
    <w:semiHidden/>
    <w:rsid w:val="00BB536C"/>
    <w:rPr>
      <w:rFonts w:ascii="Arial" w:hAnsi="Arial" w:cs="Times New Roman"/>
      <w:sz w:val="20"/>
      <w:szCs w:val="20"/>
      <w:lang w:val="en-US" w:bidi="en-US"/>
    </w:rPr>
  </w:style>
  <w:style w:type="table" w:styleId="af4">
    <w:name w:val="Table Grid"/>
    <w:basedOn w:val="a4"/>
    <w:uiPriority w:val="39"/>
    <w:rsid w:val="003F1A61"/>
    <w:pPr>
      <w:spacing w:after="0" w:line="240" w:lineRule="auto"/>
    </w:pPr>
    <w:rPr>
      <w:rFonts w:ascii="Times New Roman" w:hAnsi="Times New Roman" w:cs="Times New Roman"/>
      <w:sz w:val="28"/>
      <w:szCs w:val="28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subject"/>
    <w:basedOn w:val="af2"/>
    <w:next w:val="af2"/>
    <w:link w:val="af6"/>
    <w:uiPriority w:val="99"/>
    <w:semiHidden/>
    <w:unhideWhenUsed/>
    <w:rsid w:val="00E27515"/>
    <w:pPr>
      <w:tabs>
        <w:tab w:val="left" w:pos="1276"/>
        <w:tab w:val="left" w:pos="1701"/>
      </w:tabs>
    </w:pPr>
    <w:rPr>
      <w:rFonts w:asciiTheme="minorHAnsi" w:hAnsiTheme="minorHAnsi" w:cstheme="minorBidi"/>
      <w:bCs/>
      <w:lang w:val="ru-RU" w:bidi="ar-SA"/>
    </w:rPr>
  </w:style>
  <w:style w:type="character" w:customStyle="1" w:styleId="af6">
    <w:name w:val="Тема примечания Знак"/>
    <w:basedOn w:val="af3"/>
    <w:link w:val="af5"/>
    <w:uiPriority w:val="99"/>
    <w:semiHidden/>
    <w:rsid w:val="00E27515"/>
    <w:rPr>
      <w:rFonts w:ascii="Times New Roman" w:hAnsi="Times New Roman" w:cs="Times New Roman"/>
      <w:bCs/>
      <w:sz w:val="20"/>
      <w:szCs w:val="20"/>
      <w:lang w:val="en-US" w:bidi="en-US"/>
    </w:rPr>
  </w:style>
  <w:style w:type="paragraph" w:customStyle="1" w:styleId="a0">
    <w:name w:val="Список маркированный"/>
    <w:uiPriority w:val="1"/>
    <w:qFormat/>
    <w:rsid w:val="00103DF6"/>
    <w:pPr>
      <w:numPr>
        <w:numId w:val="1"/>
      </w:numPr>
      <w:tabs>
        <w:tab w:val="left" w:pos="1049"/>
      </w:tabs>
      <w:spacing w:after="0" w:line="360" w:lineRule="auto"/>
      <w:ind w:left="0" w:firstLine="709"/>
      <w:jc w:val="both"/>
    </w:pPr>
    <w:rPr>
      <w:sz w:val="24"/>
    </w:rPr>
  </w:style>
  <w:style w:type="paragraph" w:customStyle="1" w:styleId="af7">
    <w:name w:val="Заголовок раздела"/>
    <w:next w:val="a2"/>
    <w:uiPriority w:val="3"/>
    <w:qFormat/>
    <w:rsid w:val="00A63779"/>
    <w:pPr>
      <w:keepNext/>
      <w:keepLines/>
      <w:pageBreakBefore/>
      <w:suppressAutoHyphens/>
      <w:spacing w:after="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8">
    <w:name w:val="Структурный элемент (без содержания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9">
    <w:name w:val="Структурный элемент (содержание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a">
    <w:name w:val="Заголовок подраздела"/>
    <w:next w:val="a2"/>
    <w:uiPriority w:val="4"/>
    <w:qFormat/>
    <w:rsid w:val="00A63779"/>
    <w:pPr>
      <w:keepNext/>
      <w:keepLines/>
      <w:suppressAutoHyphens/>
      <w:spacing w:before="120" w:after="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">
    <w:name w:val="Список нумерованный со скобкой"/>
    <w:uiPriority w:val="1"/>
    <w:qFormat/>
    <w:rsid w:val="008B3C96"/>
    <w:pPr>
      <w:numPr>
        <w:numId w:val="5"/>
      </w:numPr>
      <w:spacing w:after="0" w:line="360" w:lineRule="auto"/>
      <w:jc w:val="both"/>
    </w:pPr>
    <w:rPr>
      <w:sz w:val="24"/>
    </w:rPr>
  </w:style>
  <w:style w:type="paragraph" w:styleId="afb">
    <w:name w:val="caption"/>
    <w:aliases w:val="таблицы"/>
    <w:basedOn w:val="a2"/>
    <w:next w:val="a2"/>
    <w:uiPriority w:val="7"/>
    <w:unhideWhenUsed/>
    <w:qFormat/>
    <w:rsid w:val="007550A8"/>
    <w:pPr>
      <w:keepNext/>
      <w:spacing w:before="120" w:after="120" w:line="240" w:lineRule="auto"/>
      <w:ind w:firstLine="0"/>
      <w:jc w:val="left"/>
    </w:pPr>
    <w:rPr>
      <w:szCs w:val="18"/>
    </w:rPr>
  </w:style>
  <w:style w:type="paragraph" w:customStyle="1" w:styleId="afc">
    <w:name w:val="Рисунок"/>
    <w:basedOn w:val="a2"/>
    <w:uiPriority w:val="9"/>
    <w:qFormat/>
    <w:rsid w:val="000327A7"/>
    <w:pPr>
      <w:keepNext/>
      <w:spacing w:before="120" w:after="240" w:line="240" w:lineRule="auto"/>
      <w:ind w:firstLine="0"/>
      <w:jc w:val="center"/>
    </w:pPr>
    <w:rPr>
      <w:noProof/>
    </w:rPr>
  </w:style>
  <w:style w:type="paragraph" w:customStyle="1" w:styleId="afd">
    <w:name w:val="Примечание"/>
    <w:uiPriority w:val="8"/>
    <w:qFormat/>
    <w:rsid w:val="007550A8"/>
    <w:pPr>
      <w:spacing w:before="120" w:line="360" w:lineRule="auto"/>
      <w:ind w:firstLine="709"/>
      <w:contextualSpacing/>
    </w:pPr>
    <w:rPr>
      <w:sz w:val="24"/>
    </w:rPr>
  </w:style>
  <w:style w:type="paragraph" w:customStyle="1" w:styleId="afe">
    <w:name w:val="Подрисуночный текст"/>
    <w:uiPriority w:val="10"/>
    <w:qFormat/>
    <w:rsid w:val="00D717DA"/>
    <w:pPr>
      <w:spacing w:after="120" w:line="240" w:lineRule="auto"/>
      <w:contextualSpacing/>
      <w:jc w:val="center"/>
    </w:pPr>
    <w:rPr>
      <w:noProof/>
      <w:sz w:val="24"/>
    </w:rPr>
  </w:style>
  <w:style w:type="paragraph" w:styleId="11">
    <w:name w:val="toc 1"/>
    <w:basedOn w:val="a2"/>
    <w:next w:val="a2"/>
    <w:autoRedefine/>
    <w:uiPriority w:val="39"/>
    <w:rsid w:val="00B62D72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2"/>
    <w:next w:val="a2"/>
    <w:autoRedefine/>
    <w:uiPriority w:val="39"/>
    <w:rsid w:val="004E0014"/>
    <w:pPr>
      <w:tabs>
        <w:tab w:val="right" w:leader="dot" w:pos="9345"/>
      </w:tabs>
      <w:spacing w:after="100"/>
      <w:ind w:left="238" w:firstLine="0"/>
    </w:pPr>
  </w:style>
  <w:style w:type="paragraph" w:styleId="31">
    <w:name w:val="toc 3"/>
    <w:basedOn w:val="a2"/>
    <w:next w:val="a2"/>
    <w:autoRedefine/>
    <w:uiPriority w:val="39"/>
    <w:rsid w:val="009F14F8"/>
    <w:pPr>
      <w:tabs>
        <w:tab w:val="right" w:leader="dot" w:pos="9345"/>
      </w:tabs>
      <w:spacing w:after="100"/>
      <w:ind w:left="482" w:firstLine="0"/>
    </w:pPr>
  </w:style>
  <w:style w:type="character" w:styleId="aff">
    <w:name w:val="Hyperlink"/>
    <w:basedOn w:val="a3"/>
    <w:uiPriority w:val="99"/>
    <w:rsid w:val="00B65E4B"/>
    <w:rPr>
      <w:color w:val="0563C1" w:themeColor="hyperlink"/>
      <w:u w:val="single"/>
    </w:rPr>
  </w:style>
  <w:style w:type="character" w:styleId="aff0">
    <w:name w:val="Placeholder Text"/>
    <w:basedOn w:val="a3"/>
    <w:uiPriority w:val="99"/>
    <w:semiHidden/>
    <w:rsid w:val="00105013"/>
    <w:rPr>
      <w:color w:val="808080"/>
    </w:rPr>
  </w:style>
  <w:style w:type="paragraph" w:customStyle="1" w:styleId="-1">
    <w:name w:val="Титул - текст"/>
    <w:uiPriority w:val="16"/>
    <w:qFormat/>
    <w:rsid w:val="00D76F6E"/>
    <w:pPr>
      <w:widowControl w:val="0"/>
      <w:autoSpaceDE w:val="0"/>
      <w:autoSpaceDN w:val="0"/>
      <w:adjustRightInd w:val="0"/>
      <w:spacing w:after="0" w:line="240" w:lineRule="auto"/>
      <w:jc w:val="center"/>
    </w:pPr>
    <w:rPr>
      <w:sz w:val="24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794B35"/>
    <w:rPr>
      <w:color w:val="605E5C"/>
      <w:shd w:val="clear" w:color="auto" w:fill="E1DFDD"/>
    </w:rPr>
  </w:style>
  <w:style w:type="character" w:styleId="aff1">
    <w:name w:val="FollowedHyperlink"/>
    <w:basedOn w:val="a3"/>
    <w:uiPriority w:val="99"/>
    <w:semiHidden/>
    <w:unhideWhenUsed/>
    <w:rsid w:val="00794B35"/>
    <w:rPr>
      <w:color w:val="954F72" w:themeColor="followedHyperlink"/>
      <w:u w:val="single"/>
    </w:rPr>
  </w:style>
  <w:style w:type="paragraph" w:styleId="aff2">
    <w:name w:val="Body Text"/>
    <w:basedOn w:val="a2"/>
    <w:link w:val="aff3"/>
    <w:rsid w:val="00D76F6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ff3">
    <w:name w:val="Основной текст Знак"/>
    <w:basedOn w:val="a3"/>
    <w:link w:val="aff2"/>
    <w:rsid w:val="00BB53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4">
    <w:name w:val="Заголовок приложения"/>
    <w:next w:val="a2"/>
    <w:uiPriority w:val="6"/>
    <w:qFormat/>
    <w:rsid w:val="00194715"/>
    <w:pPr>
      <w:spacing w:after="48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f5">
    <w:name w:val="Заголовок раздела приложения"/>
    <w:semiHidden/>
    <w:qFormat/>
    <w:rsid w:val="00802655"/>
    <w:pPr>
      <w:keepNext/>
      <w:keepLines/>
      <w:spacing w:after="0" w:line="360" w:lineRule="auto"/>
      <w:ind w:firstLine="709"/>
    </w:pPr>
    <w:rPr>
      <w:b/>
      <w:sz w:val="24"/>
    </w:rPr>
  </w:style>
  <w:style w:type="paragraph" w:customStyle="1" w:styleId="aff6">
    <w:name w:val="Заголовок подраздела приложения"/>
    <w:basedOn w:val="a2"/>
    <w:semiHidden/>
    <w:qFormat/>
    <w:rsid w:val="00802655"/>
    <w:pPr>
      <w:spacing w:before="120"/>
    </w:pPr>
    <w:rPr>
      <w:b/>
    </w:rPr>
  </w:style>
  <w:style w:type="paragraph" w:customStyle="1" w:styleId="-10">
    <w:name w:val="Титул - шапка 1"/>
    <w:uiPriority w:val="11"/>
    <w:qFormat/>
    <w:rsid w:val="008107CC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8107CC"/>
    <w:pPr>
      <w:spacing w:after="0" w:line="240" w:lineRule="auto"/>
      <w:jc w:val="center"/>
    </w:pPr>
    <w:rPr>
      <w:rFonts w:ascii="Times New Roman" w:eastAsia="Times New Roman" w:hAnsi="Times New Roman" w:cs="Times New Roman"/>
      <w:bCs/>
      <w:spacing w:val="-6"/>
      <w:sz w:val="24"/>
      <w:szCs w:val="24"/>
      <w:lang w:eastAsia="ru-RU"/>
    </w:rPr>
  </w:style>
  <w:style w:type="paragraph" w:customStyle="1" w:styleId="-3">
    <w:name w:val="Титул - название кафедры"/>
    <w:uiPriority w:val="13"/>
    <w:qFormat/>
    <w:rsid w:val="00EB2856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sz w:val="24"/>
    </w:rPr>
  </w:style>
  <w:style w:type="paragraph" w:customStyle="1" w:styleId="-4">
    <w:name w:val="Титул - боковые заголовки"/>
    <w:uiPriority w:val="15"/>
    <w:qFormat/>
    <w:rsid w:val="00EB2856"/>
    <w:pPr>
      <w:widowControl w:val="0"/>
      <w:autoSpaceDE w:val="0"/>
      <w:autoSpaceDN w:val="0"/>
      <w:adjustRightInd w:val="0"/>
      <w:spacing w:before="120" w:after="120" w:line="240" w:lineRule="auto"/>
    </w:pPr>
    <w:rPr>
      <w:sz w:val="24"/>
    </w:rPr>
  </w:style>
  <w:style w:type="paragraph" w:customStyle="1" w:styleId="-5">
    <w:name w:val="Титул - заголовок"/>
    <w:basedOn w:val="a2"/>
    <w:uiPriority w:val="14"/>
    <w:qFormat/>
    <w:rsid w:val="008045F2"/>
    <w:pPr>
      <w:widowControl w:val="0"/>
      <w:autoSpaceDE w:val="0"/>
      <w:autoSpaceDN w:val="0"/>
      <w:adjustRightInd w:val="0"/>
      <w:spacing w:before="720" w:line="240" w:lineRule="auto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">
    <w:name w:val="Титул - дата"/>
    <w:uiPriority w:val="17"/>
    <w:qFormat/>
    <w:rsid w:val="00EB2856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список нумерованный со скобкой"/>
    <w:uiPriority w:val="7"/>
    <w:qFormat/>
    <w:rsid w:val="00086AF4"/>
    <w:pPr>
      <w:numPr>
        <w:numId w:val="2"/>
      </w:numPr>
      <w:tabs>
        <w:tab w:val="left" w:pos="314"/>
      </w:tabs>
      <w:spacing w:after="0" w:line="240" w:lineRule="auto"/>
      <w:ind w:left="314" w:hanging="314"/>
    </w:pPr>
    <w:rPr>
      <w:rFonts w:ascii="Times New Roman" w:hAnsi="Times New Roman" w:cs="Times New Roman"/>
      <w:sz w:val="24"/>
      <w:szCs w:val="28"/>
      <w:lang w:bidi="en-US"/>
    </w:rPr>
  </w:style>
  <w:style w:type="character" w:customStyle="1" w:styleId="aff7">
    <w:name w:val="Курсив"/>
    <w:uiPriority w:val="1"/>
    <w:semiHidden/>
    <w:qFormat/>
    <w:rsid w:val="00502F1A"/>
    <w:rPr>
      <w:i/>
      <w:iCs/>
    </w:rPr>
  </w:style>
  <w:style w:type="paragraph" w:customStyle="1" w:styleId="-7">
    <w:name w:val="Титул - название работы"/>
    <w:qFormat/>
    <w:rsid w:val="008045F2"/>
    <w:pPr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32"/>
      <w:lang w:eastAsia="ru-RU"/>
    </w:rPr>
  </w:style>
  <w:style w:type="paragraph" w:customStyle="1" w:styleId="-8">
    <w:name w:val="Титул - название дисциплины"/>
    <w:qFormat/>
    <w:rsid w:val="008045F2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List Paragraph"/>
    <w:basedOn w:val="a2"/>
    <w:uiPriority w:val="34"/>
    <w:qFormat/>
    <w:rsid w:val="00724A72"/>
    <w:pPr>
      <w:ind w:left="720"/>
      <w:contextualSpacing/>
    </w:pPr>
  </w:style>
  <w:style w:type="paragraph" w:styleId="aff9">
    <w:name w:val="TOC Heading"/>
    <w:basedOn w:val="1"/>
    <w:next w:val="a2"/>
    <w:uiPriority w:val="39"/>
    <w:unhideWhenUsed/>
    <w:qFormat/>
    <w:rsid w:val="00752323"/>
    <w:pPr>
      <w:pageBreakBefore w:val="0"/>
      <w:spacing w:before="480" w:after="0" w:line="276" w:lineRule="auto"/>
      <w:jc w:val="left"/>
      <w:outlineLvl w:val="9"/>
    </w:pPr>
    <w:rPr>
      <w:caps w:val="0"/>
      <w:color w:val="2F5496" w:themeColor="accent1" w:themeShade="BF"/>
      <w:sz w:val="28"/>
      <w:szCs w:val="28"/>
      <w:shd w:val="clear" w:color="auto" w:fill="auto"/>
      <w:lang w:eastAsia="ru-RU"/>
    </w:rPr>
  </w:style>
  <w:style w:type="paragraph" w:customStyle="1" w:styleId="affa">
    <w:name w:val="Базовый"/>
    <w:rsid w:val="00FF37B9"/>
    <w:pPr>
      <w:tabs>
        <w:tab w:val="left" w:pos="708"/>
      </w:tabs>
      <w:suppressAutoHyphens/>
      <w:spacing w:after="200" w:line="276" w:lineRule="auto"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customStyle="1" w:styleId="jsgrdq">
    <w:name w:val="jsgrdq"/>
    <w:basedOn w:val="a3"/>
    <w:rsid w:val="00FF37B9"/>
  </w:style>
  <w:style w:type="paragraph" w:styleId="affb">
    <w:name w:val="Normal (Web)"/>
    <w:basedOn w:val="a2"/>
    <w:uiPriority w:val="99"/>
    <w:semiHidden/>
    <w:unhideWhenUsed/>
    <w:rsid w:val="002B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c">
    <w:name w:val="Содержимое таблицы"/>
    <w:basedOn w:val="a2"/>
    <w:qFormat/>
    <w:rsid w:val="002B64CF"/>
    <w:pPr>
      <w:widowControl w:val="0"/>
      <w:suppressLineNumbers/>
      <w:suppressAutoHyphens/>
      <w:spacing w:line="240" w:lineRule="auto"/>
      <w:ind w:firstLine="0"/>
      <w:jc w:val="left"/>
    </w:pPr>
    <w:rPr>
      <w:rFonts w:ascii="Liberation Serif" w:eastAsia="NSimSun" w:hAnsi="Liberation Serif" w:cs="Lucida Sans"/>
      <w:kern w:val="2"/>
      <w:szCs w:val="24"/>
      <w:lang w:eastAsia="zh-CN" w:bidi="hi-IN"/>
    </w:rPr>
  </w:style>
  <w:style w:type="character" w:styleId="affd">
    <w:name w:val="Strong"/>
    <w:basedOn w:val="a3"/>
    <w:uiPriority w:val="22"/>
    <w:qFormat/>
    <w:rsid w:val="007F4800"/>
    <w:rPr>
      <w:b/>
      <w:bCs/>
    </w:rPr>
  </w:style>
  <w:style w:type="character" w:customStyle="1" w:styleId="mord">
    <w:name w:val="mord"/>
    <w:basedOn w:val="a3"/>
    <w:rsid w:val="001B0F8D"/>
  </w:style>
  <w:style w:type="character" w:customStyle="1" w:styleId="vlist-s">
    <w:name w:val="vlist-s"/>
    <w:basedOn w:val="a3"/>
    <w:rsid w:val="001B0F8D"/>
  </w:style>
  <w:style w:type="character" w:customStyle="1" w:styleId="mrel">
    <w:name w:val="mrel"/>
    <w:basedOn w:val="a3"/>
    <w:rsid w:val="001B0F8D"/>
  </w:style>
  <w:style w:type="character" w:customStyle="1" w:styleId="fontstyle01">
    <w:name w:val="fontstyle01"/>
    <w:basedOn w:val="a3"/>
    <w:rsid w:val="001B0F8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3">
    <w:name w:val="Сетка таблицы1"/>
    <w:basedOn w:val="a4"/>
    <w:next w:val="af4"/>
    <w:uiPriority w:val="39"/>
    <w:rsid w:val="00CF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Unresolved Mention"/>
    <w:basedOn w:val="a3"/>
    <w:uiPriority w:val="99"/>
    <w:semiHidden/>
    <w:unhideWhenUsed/>
    <w:rsid w:val="00457B6C"/>
    <w:rPr>
      <w:color w:val="605E5C"/>
      <w:shd w:val="clear" w:color="auto" w:fill="E1DFDD"/>
    </w:rPr>
  </w:style>
  <w:style w:type="paragraph" w:customStyle="1" w:styleId="msonormal0">
    <w:name w:val="msonormal"/>
    <w:basedOn w:val="a2"/>
    <w:rsid w:val="00032D7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8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2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75;&#1088;&#1091;&#1079;&#1082;&#1080;\&#1064;&#1040;&#1041;&#1051;&#1054;&#1053;-1.dotx" TargetMode="Externa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УАП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91D1-966F-4597-B48F-8B1BABF3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ШАБЛОН-1.dotx</Template>
  <TotalTime>5158</TotalTime>
  <Pages>42</Pages>
  <Words>5331</Words>
  <Characters>30387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Jexx</cp:lastModifiedBy>
  <cp:revision>4</cp:revision>
  <cp:lastPrinted>2025-05-06T11:43:00Z</cp:lastPrinted>
  <dcterms:created xsi:type="dcterms:W3CDTF">2025-06-23T01:00:00Z</dcterms:created>
  <dcterms:modified xsi:type="dcterms:W3CDTF">2025-06-23T09:32:00Z</dcterms:modified>
</cp:coreProperties>
</file>